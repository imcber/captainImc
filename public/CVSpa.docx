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C8EB" w14:textId="77777777" w:rsidR="009A3309" w:rsidRPr="0040691B" w:rsidRDefault="009A3309">
      <w:pPr>
        <w:rPr>
          <w:lang w:val="es-MX"/>
        </w:rPr>
      </w:pPr>
    </w:p>
    <w:tbl>
      <w:tblPr>
        <w:tblW w:w="50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848"/>
        <w:gridCol w:w="617"/>
        <w:gridCol w:w="6275"/>
      </w:tblGrid>
      <w:tr w:rsidR="009A3309" w:rsidRPr="0040691B" w14:paraId="66945A0C" w14:textId="77777777" w:rsidTr="00E343C4">
        <w:trPr>
          <w:trHeight w:val="12403"/>
        </w:trPr>
        <w:tc>
          <w:tcPr>
            <w:tcW w:w="2848" w:type="dxa"/>
          </w:tcPr>
          <w:p w14:paraId="5C19E903" w14:textId="77777777" w:rsidR="009A3309" w:rsidRPr="0040691B" w:rsidRDefault="00492593">
            <w:pPr>
              <w:pStyle w:val="Ttulo1"/>
              <w:rPr>
                <w:sz w:val="32"/>
                <w:lang w:val="es-MX"/>
              </w:rPr>
            </w:pPr>
            <w:r w:rsidRPr="0040691B">
              <w:rPr>
                <w:sz w:val="32"/>
                <w:lang w:val="es-MX"/>
              </w:rPr>
              <w:t>E</w:t>
            </w:r>
            <w:r w:rsidR="005E252C" w:rsidRPr="0040691B">
              <w:rPr>
                <w:sz w:val="32"/>
                <w:lang w:val="es-MX"/>
              </w:rPr>
              <w:t>katl</w:t>
            </w:r>
            <w:r w:rsidR="005E252C" w:rsidRPr="0040691B">
              <w:rPr>
                <w:sz w:val="32"/>
                <w:lang w:val="es-MX"/>
              </w:rPr>
              <w:br/>
              <w:t>Bernardo Ram</w:t>
            </w:r>
            <w:r w:rsidR="005E252C" w:rsidRPr="0040691B">
              <w:rPr>
                <w:sz w:val="32"/>
                <w:lang w:val="es-MX"/>
              </w:rPr>
              <w:t>í</w:t>
            </w:r>
            <w:r w:rsidRPr="0040691B">
              <w:rPr>
                <w:sz w:val="32"/>
                <w:lang w:val="es-MX"/>
              </w:rPr>
              <w:t>rez</w:t>
            </w:r>
            <w:r w:rsidRPr="0040691B">
              <w:rPr>
                <w:sz w:val="32"/>
                <w:lang w:val="es-MX"/>
              </w:rPr>
              <w:br/>
              <w:t>Z</w:t>
            </w:r>
            <w:r w:rsidR="005E252C" w:rsidRPr="0040691B">
              <w:rPr>
                <w:sz w:val="32"/>
                <w:lang w:val="es-MX"/>
              </w:rPr>
              <w:t>avala</w:t>
            </w:r>
          </w:p>
          <w:tbl>
            <w:tblPr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848"/>
            </w:tblGrid>
            <w:tr w:rsidR="009A3309" w:rsidRPr="0040691B" w14:paraId="348C9C63" w14:textId="77777777" w:rsidTr="00E343C4">
              <w:trPr>
                <w:trHeight w:val="136"/>
              </w:trPr>
              <w:tc>
                <w:tcPr>
                  <w:tcW w:w="2849" w:type="dxa"/>
                  <w:tcBorders>
                    <w:top w:val="nil"/>
                    <w:bottom w:val="nil"/>
                  </w:tcBorders>
                </w:tcPr>
                <w:p w14:paraId="690D0BDA" w14:textId="77777777" w:rsidR="009A3309" w:rsidRPr="0040691B" w:rsidRDefault="005E252C">
                  <w:pPr>
                    <w:pStyle w:val="Ttulo3"/>
                    <w:rPr>
                      <w:lang w:val="es-MX"/>
                    </w:rPr>
                  </w:pPr>
                  <w:r w:rsidRPr="0040691B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538FC758" wp14:editId="4DDF601F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" name="Forma libre 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      <w:pict>
                          <v:group w14:anchorId="1A2CAF1E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oLVEPRQAAFtyAAAOAAAAZHJzL2Uyb0RvYy54bWzsXV9vI8mNfw9w30HQ4wFZd1V3S2pjZ/Ow /xBgkyywE+RZI8tj42y1TtKMZ/O18hHui92PVcVS1UyTbGyCHA7wy7Q9pthF/kgWWUXaX//h0/PT 4uP+dH4cD2+W7qtmudgfduPd4+H9m+Vf3/7w+81ycb5sD3fbp/Gwf7P8dX9e/uGb//jd1y/H270f H8anu/1pASaH8+3L8c3y4XI53t7cnHcP++ft+avxuD/gh/fj6Xl7wben9zd3p+0LuD8/3fimWd28 jKe742nc7c9n/O938YfLbwL/+/v97vKX+/vz/rJ4erPE2i7h31P49x39e/PN19vb96ft8eFxl5ax /Q2reN4+HvDSzOq77WW7+HB6/ILV8+PuNJ7H+8tXu/H5Zry/f9ztgwyQxjWfSfPjafxwDLK8v315 f8xqgmo/09NvZrv788efT4vHuzfLblguDttnYPTj6cNxXHTtcnG3P++grD/uxsOIbxa78XTaj4v9 E/R6+p9/HB53I2nw5fj+Fox+PB1/Of58Sv/xPn63ePfyp/EOXLcfLmNQ0af70zOpCsIvPgUkfs1I 7D9dFjv8Z+sHt+mWix1+lL4OSO0eAOcXn9o9fJ8+5xvYG32IvsAnbra38XU3tMa0JFowrO18Vej5 n1PoLw/b4z7gdCY9JIV61ucPZL2Lp8d3p/3CR30FOlIWKeJ8/Gnc/dd5cRi/v3u8/Dw+Hi5YkAvr p5WCZSSlb874kKnTFlhCCX1PPLa3rFXXwgVIO8O6Us72dvfhfPlxPwZcth9/Ol/C597f4atg1XfJ NN6Cwf3zE1zkP28W/WrxsoCig0ww/UzkCiLn2/XiYeH6FTtbJoOCMq/VWuAFK8xErnW9wAu2ksmG QeDVF0Su3bQCr1VJ1kkLW1dU7UZgBnvMC/OuEVYGvDKV69aDwMyV6vcbL3BzFQB94yR2JQJuvZJW 5yoQ+kZSnCtRcBsAL9hHBUQ3iPwqJIaml/jVWKxEeUsw3AA6YX01HM4L+vMVHE0j4eErPNq+kfiV ePjGt8L6fIWHX4sOVuIBfpK/+hKPDmYl+GsFR9N20vIqOBonwetLOFovaq9EAzFnenEU2rIL+U5a W1tCsZKcti2BgGMIgrYVDo0Ea1vC4LxkdW2JguukGNCWKGxEZiUG3kke0ZYQ9FLcpO3kqlsxbnYl BOLm0JUIdKKYXQmBYruUpuS1KexKDBTX6koQvCxqCQLyUMl2u3kwdCUMSmCiHC0LK5tIXwLh5LjZ l1A40X77EgolrPclFKJv9SUSyqaD5OUqq+j2fQmEHEP6EgfJT/sKhQ22uentoS9R6IR4hHTnuny3 gSVNM1uVGCBCT0e3VQXB0Es762oWBKsSAtQdUnxblRA4L20zqxID3/QbSdQSBIcsTZC1hME3SIYE zZUw+I2E6roEgrJVgd26BELJWtclFFietNOsSyiQuYrrq8HopYi+rsBo19Leta7RQPIyrb51hUYn JrDrEg4lNq1LOBCbJHk3JR4ITlLSuanw6L0kL8qP0tFaSd5NhUcPPU+bH5Wd1xgrJ8WbCg+UNxK/ Cg/ANg3HpoKjh4cLy6vhkFLiTYVG30p101Ch4SVjHiow5Ix9KMFYSXFlqKDokEhOyzqUUMhrq4Bo V1K6OVRACDCgMi7Q98ivhKWVMEgmPJQg0OY0zQs7b/lSKQC4pgRBLqtdU4LQSRuPayoURPt1TYnC IFmIa0oYBsneXFOi4MSU0zUlEEjnJdWVOPhWsjjXlFCIBZ2rCmw5nXBVhV16Pg6c8qnJ9oEPUnaf DukkBV8ttnQ22oSzsON4ptMsOlbBsczbeOaD45hPBzp2EYgBLxG36QxHJwZ4RBxOgrA4nRjYEDGf DunE0DwRD7OWQYolaiguHsvpvF2SEScPs8iTlG6emC7J6eYJ6pKkbp6odCpAoqLqn7N2n0RFUT+L PImKmn0WeRLVzxOVSvKw9nmiUtFN5Kiq5yyGyupAPk9UqpsD+TxRqTAO5PNEpdI3kM8TlYpbIkf5 OkdUKl8D+TxRuyQqys9Z3JOoKC9nkSdRUT7OIafykdaO8nAWeRIV5d8s8iRqPJw2QxIVeGEx80Sl Gi6QzxOVqjQiRxU2Z+1UhgXyeaJSnRXI56FKdVQgnyfqKom6micq1UHEHXXOHFGpzAnk80RdJ1FR pczinkRFETKLPImKGmMOOZUYtHaUELPIk6ioEGaRJ1FRAMwiT6IiwZ9FnkRFAj+HnPJ3EhUJ+izy JCoy8FnkSdRhnqiUYYfFzBN1SKIiTZ6zmJAmE3tKhOd9IElLqe68DyR5KZmd94EkMaWr8z6QZKaE dNYHrolTJXSMmympPOE69vML7tNygQvud/SS7e1xe6FclL9cvIQLUmjnAfeMdDNHP3keP+7fjoHm Qklpiry4D0grvRI8HSYI6cwkUfLP+XmMDJGDAz8cJOl0K6T+RIfbPpUfnRAEOmxYUZf8Pn7G91IZ Fuiyg/PP+RnpcDQfCTuknxpD3NAlQiQRKiEdxtCru7zB8Cv5GV+Nm8FEmEMcE/AzEaZMAQcsbNNM wM9ESOci9Gpc/6lrRJXDhDpHOqudSbmhinbOy+k0OVJa8rgNHagFXRoqogPvRGlo3Q105xJ4WkDi sjBRWrYx0AES8cQFs6p4ujZIlIYB44g2rdNyCbrZiDwtJ6MrlURpuG2mvEYCNjV+Jv9p6H6CRMed nyo6AnJSkkX5RRDiV+6exvMevvdl3GKDxkejb0pxCxfoYbk4z9ecGJeJgQz5lkqWXDgnHbxSfiYl cUiAi2jscoyBe6p0OWjpUnAQNJwnxVTcGKpvTSHa5wKEheRnFJZuSmAPuEdTuSWQCThNVLaFXMbw y/jJZpjaX8gTNX5XwzY4ZkJrhSCM7mdJnD3a0mAOEhYiLscdA2E6wo9eakh9jY4GLteAa9k0x3DL R3hXMFzO8T5jeHDeuXJIYIvhZ7ScLyIH/9gONuzMUqzJS2BCZs3PZLu4dQzg6JaL3rgUP3WPoXvH 6IEcC/l1/EyvHVIUAVvNYxxuHgM/C5hhE/PcXDjw+/gZ30t3j9EW8/kUE/CTCZNPO9xwaiuk68fI MVcVzImfzDFVuB6cdY5wqBjFdOxCJxwR2lGCczMrYwbLlEh5FNjGKjntwD6kU9K1bkhQDLShS86w cQmo86RWGOLZ5bqG1c1PVns62nW4cVR5IqAlJDscjGhvLyOaLjtCGie7xgZHF5NRItw86m/fcL3S 49BPXecmvz0frbF2+Bm15NaplHY9zFnleU3KkZ1rlBzcuBMTFSS/lJ8JIrrxJSxxCalyxHVLIkT/ ivZqhI1EiHxbJUwJg+sRF1RCn6zdKhvoCjHYpWFD6ewNVqn7GbUbRTvXtc3rw3WkLgh7WD7+ZzD4 mUCJr8WFpMqOo4WR0kcyM06Fd3orn4gSmKEsAZFbj1k+fkY5Wb+GMTNcqGE0M0noG7uQS2BZm1oy TiNqsrEbS8vOo8cMn5xRt0r27c9tkvMW+DodAYV++HwWREdIRdv3eXx6vPvh8emJaqowf7H/9um0 +LjF5MR2t9sfLmx6FeXTgU6T4glS9YP5LI6n8+W77fkhviswIVS3txh/ONyFrx7227vv09eX7eNT /DqEMAjFffGxsf/dePcreuQxlIJpj4fx9Pfl4gUDHm+W5//+sD3tl4unPx7QXz+4ju50LuGbrl/T td2p/Mm78ieHD8/fjtAEjH172IHrm+WFv/z2gu/waUx0QLk/HX457ogwnKRBtLef/rY9HRckJT6E Xvw/jzwwsL3lZntCKNMmkaIg6RuMK/yb5hYQ4eIcSDm3EKJYNYwAI/mXzy3EuBSs+Dq1gCRoeqaj tl/WZHEBf51IAONrT0+7oh6htoXbB+O6kgHdTBYayqaIkEFkomGgbo0pKmgxU8VetykqBMVMtQr9 MlNU2D0zVTtQI9QUFTbjgoo6BKeokL9nKnrjNC9oPFMhERN4IS/OVKSJaV50LpLJoNXpdVUdFY4g EriV6g9NxlNS1hML6xX1j0zSlQA49JgJiysR8K4XF1di4DciuxIE36N7WFhdCUPvqfVmUogSBzRC Uj/KFB1FuCsQod9+kqz0grZBT43ArkTCubXkVHQkkl/bIlmX+FVYUEPdtLjVtELrQ6PxpBwlGHit uL4SDQQFyVaqcQXfttRYNfneEo7WhZ7eKbp6YmEV2mYn6Uo8/OCpM3CSrsQDdNQLNUlX4uHpvQK/ Eg/IQa2Gk/wq5yC9CPxKPIKeBX4lHgE3gV/pHbAD6hOeXF+JB1U/wvqq8YVgp9P8qgGGYPfT66sm GOBHkv6qCYZN6BKcEoNOfLIbwculjaeaYOgxQySsrkQjxCBB2hINv6Gm7cnVlWCECCmwq8AITb1T 7OoJBorf0+yqCYaemg4nuZWegYskSXXVAENoEpzkVgHhxbhSDTA4mV0FxAqjOoKoFRCDFAWqIQY/ NKLmSiBwyiCojq78stW1GCAVVkdnypluI+ZO1RxD69dSDK3mGBB6pB2ymmQgsKTllTHKrcTsgurK LIa2vgqMBhY1bXkoKQt+ivpKNLAFSV5bDzPI6FbDDH69kjyjHmaQja8aZmhpknBaXmoDyvrzsm9U wwytDyOCU75WDTMonlsNM7RtmHeb5Ffi4bpeshc68s1yKPzqYYYmTJROvZeu1a78ZHnpYDjTrcPs xiS7cgtX4KhmGTon7ZDVKINiLZvSO1xoBZ9cXeUcsjHT+W4WNsy9THIrocC8jeRq1SSDFKbqOQY5 DlRzDOLS6jkGOUpVcwyy3uiUNOtDjqHVHIMMajXJIAd4asLKL5Utjq6PM5kXd5/PRhlkh6iHGeTd sR5mUDz2s3GGcsPA2cprT/7E0EFqWHjtyf9iHCO1RL3Nh/L6tEI6P3772pPPJ8E81/Laky8N8dDI Ny6S3uYmDN3EXnvyJUW+9uRLmnntyZc0Q4ksOd9rT/7nAfv/qiefLiPzkORv6WcPpQP1s4cvpvpC qewPsOP3WcRLY7FZi1riyUDyjBJfUvMzXlajrTvSoaMmcuSf8zPR4Toj8EO5qNLhNDbQXSccmBE/ E0OctkdCqzklNxAZrdC4vokMjbYp7q32OC3VRME5ZuCHE0OVbp0u/Ns8V8eS8jNKjKuqwA/XXyq/ nmoyINcZfTO4TQl0OCBV+XXp0r9HRajJ21K5hffSOlU6Oj0G3droFcLlUaAjPWr8fOI3YK5ao8Ml XuBHOKt03BxKhqMSplFROgDXCbnL3Ruq4VY3chbtzewj5HwaXWoXNvud6NQXiITwMIcfTqPV9/L6 NgYdy4ubKZVfKIGxQLTj6b6E+8sgCR2/6xwTyJ5a2zWR2WrotkslZDPEU18j2zXdOKgcKSAQLL43 Wp7Y8+gmS+XIroxTZ90HODbQVarKkYON3xgbAEcvur1TOXI49IPRMs/xle5nVY4csNvG4Mg7AN1Y qhwd7ymt1YwbYgOBSLdpOk/e+dDJpNsFtQYEw6AbRJ0n786ttxyH93u6TdZ5cg6BuwHdiNDwHXcY mycFiqAlc50UKiKlIXtugzb1GYLFLIxCtIiURlNjCBeR0rAlxIsYs0zzDAEj8LQsHhEj5R6WE4WQ QTxNv0TM4HzGcHW6mY2By4oeiBoxpzEDEl3mR55WjAtxI0hkhk1cSEeeZiRu0kSbGdypSSDytPaL EDrCOi0vDqEjUFq7Gkw97uTmRhlCB/Gk7gLV30PoCJTWbk4NCEH24PjaporQEW3JzDiuPClA6TxT nhpKEp2SGglIdivPyvrEhqBH74yRmQxm3MMmoq6TbcnKWBE5okBWCkwtGEFyM6emuEEqMpN09ksr 68+ubpUROXpYdUkOSFahk2OcVTnlsGmVYjkSW7VdDu5WsZj3CzRKqmaetyBnlLN5V6OcWDOzvFGa JTfvvVZdxLu5sU/k/MA6Y+CM44ucnpu7v5yAzScdHDTEg451ml3Rs3u6eI8xQ4+WbkiRzRswNonO GIPxjvonyBENENFoENdnDGf7lppyKPhZE9cdR0nc3ar200NW4mjtYx7NFZHQmIDAPhIJW2NaERf1 MSvo0NiprpHHKbt83smHK/yMhyzULhTWaE0d+SEBszLqQvQmxHORtTERjigej9LWxrAG9SCFNeKC XJW6den8e8i/IIel5WeUGu0nyXoaMxvoosYdDhX0lyM+h1VS75JBycNRrUWJ9Cry7PKvWmJJ+Jkk gkiR0hrhiqem5BAUZjQjAmXiSTFDp+R1btCupFJ6lp0Ch06Z9EkNIAZlwgjBQ49CGXf0KenxL5tS iB/qOtk6EQ4MnmzwMBBjnexDCCG6lrJbhhiirTN7OnX7qPrEJHv0YHxhRGGOR2Bu8OQQFxasrpOj JjU56evkQIxIolsIoEn1NoGlvp23i2AAKiXvQDAqHfe8p6EIMSTiXZL6ENV15n0XfypF13zeyamn TeeZUwNyfE32nG2EYKJSUjiizTIEE5USrXmJ0lonhc3A05Tdp5NeW58YfU08DYzw60zTZm3hTrtQ WCZtS5roG+oVJB1Z1kk7ZSC0DB5dXYnQ8CHazYmj6ZZ9qjZNT+/STasZPOjcOLzaikeUFQVCiiGa HnEUkgitqJmuoMxAjM69yNGK7ZRdhjVS/NDWGH6PLCnc2oHSFKi5p6WBfXOXTElrCBzqAlMWY+7k QV7UNHpqENVi5xqRm5W80JAXlIemQD08srBWgpWUZ6ZsPB9vJYGMLoKEvm+zvViZKhuglfr6ZNFW Ls0uYibnyeesbJ+d2CofOCpY9QiHGavA4bhlVUwcCNG/qrolR1arpuNQTbhoXsSx36o6826CfliV IeqPGPuNwhimHH3EKLQdb6JGKkr9t9HnjPXljV4Xg882Pk/D+GiDpqJf59b//8+th7++h79gGH4B Qfpri/QnEsvvw5z79W9CfvO/AgAAAP//AwBQSwMEFAAGAAgAAAAhAGhHG9DYAAAAAwEAAA8AAABk cnMvZG93bnJldi54bWxMj0FLw0AQhe9C/8MyBW92E6UiMZtSinoqgq0g3qbZaRKanQ3ZbZL+e0c9 6GWG4T3efC9fTa5VA/Wh8WwgXSSgiEtvG64MvO+fbx5AhYhssfVMBi4UYFXMrnLMrB/5jYZdrJSE cMjQQB1jl2kdypochoXviEU7+t5hlLOvtO1xlHDX6tskudcOG5YPNXa0qak87c7OwMuI4/oufRq2 p+Pm8rlfvn5sUzLmej6tH0FFmuKfGb7xBR0KYTr4M9ugWgNSJP5M0ZaptDj8bl3k+j978QUAAP// AwBQSwECLQAUAAYACAAAACEAtoM4kv4AAADhAQAAEwAAAAAAAAAAAAAAAAAAAAAAW0NvbnRlbnRf VHlwZXNdLnhtbFBLAQItABQABgAIAAAAIQA4/SH/1gAAAJQBAAALAAAAAAAAAAAAAAAAAC8BAABf cmVscy8ucmVsc1BLAQItABQABgAIAAAAIQChoLVEPRQAAFtyAAAOAAAAAAAAAAAAAAAAAC4CAABk cnMvZTJvRG9jLnhtbFBLAQItABQABgAIAAAAIQBoRxvQ2AAAAAMBAAAPAAAAAAAAAAAAAAAAAJcW AABkcnMvZG93bnJldi54bWxQSwUGAAAAAAQABADzAAAAnBcAAAAA 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CgtEcIA AADaAAAADwAAAGRycy9kb3ducmV2LnhtbESPQWvCQBSE7wX/w/IKvTWbBJGSZpVQFDx4aRTE22v2 mQSzb0N2jcm/7xaEHoeZ+YbJN5PpxEiDay0rSKIYBHFldcu1gtNx9/4BwnlkjZ1lUjCTg8168ZJj pu2Dv2ksfS0ChF2GChrv+0xKVzVk0EW2Jw7e1Q4GfZBDLfWAjwA3nUzjeCUNthwWGuzpq6HqVt6N gmVlSqN353KaC95exsOcFD+zUm+vU/EJwtPk/8PP9l4rSOHvSrgBcv0LAAD//wMAUEsBAi0AFAAG AAgAAAAhAPD3irv9AAAA4gEAABMAAAAAAAAAAAAAAAAAAAAAAFtDb250ZW50X1R5cGVzXS54bWxQ SwECLQAUAAYACAAAACEAMd1fYdIAAACPAQAACwAAAAAAAAAAAAAAAAAuAQAAX3JlbHMvLnJlbHNQ SwECLQAUAAYACAAAACEAMy8FnkEAAAA5AAAAEAAAAAAAAAAAAAAAAAApAgAAZHJzL3NoYXBleG1s LnhtbFBLAQItABQABgAIAAAAIQDkKC0RwgAAANoAAAAPAAAAAAAAAAAAAAAAAJgCAABkcnMvZG93 bnJldi54bWxQSwUGAAAAAAQABAD1AAAAhwMAAAAA 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u011MUA AADaAAAADwAAAGRycy9kb3ducmV2LnhtbESPQWsCMRSE74L/ITyhNzfR0lZWo1hbob1YqtJ6fG6e u6Gbl2UTdfvvm0Khx2FmvmFmi87V4kJtsJ41jDIFgrjwxnKpYb9bDycgQkQ2WHsmDd8UYDHv92aY G3/ld7psYykShEOOGqoYm1zKUFTkMGS+IU7eybcOY5JtKU2L1wR3tRwrdS8dWk4LFTa0qqj42p6d hnr/9PloD5NjoZ7vPh52G/v2qqzWN4NuOQURqYv/4b/2i9FwC79X0g2Q8x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W7TXUxQAAANoAAAAPAAAAAAAAAAAAAAAAAJgCAABkcnMv ZG93bnJldi54bWxQSwUGAAAAAAQABAD1AAAAigMAAAAA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A3309" w:rsidRPr="0040691B" w14:paraId="04BE4B69" w14:textId="77777777" w:rsidTr="00E343C4">
              <w:trPr>
                <w:trHeight w:val="248"/>
              </w:trPr>
              <w:tc>
                <w:tcPr>
                  <w:tcW w:w="2849" w:type="dxa"/>
                  <w:tcBorders>
                    <w:top w:val="nil"/>
                    <w:bottom w:val="nil"/>
                  </w:tcBorders>
                </w:tcPr>
                <w:p w14:paraId="6190D2EE" w14:textId="3500D008" w:rsidR="009A3309" w:rsidRDefault="008C39B3">
                  <w:pPr>
                    <w:pStyle w:val="Ttulo3"/>
                    <w:rPr>
                      <w:lang w:val="es-MX"/>
                    </w:rPr>
                  </w:pPr>
                  <w:r w:rsidRPr="008C39B3">
                    <w:rPr>
                      <w:lang w:val="es-MX"/>
                    </w:rPr>
                    <w:t>imcber1@gmail.com</w:t>
                  </w:r>
                </w:p>
                <w:p w14:paraId="115854EA" w14:textId="184CD698" w:rsidR="008C39B3" w:rsidRPr="0040691B" w:rsidRDefault="008C39B3">
                  <w:pPr>
                    <w:pStyle w:val="Ttulo3"/>
                    <w:rPr>
                      <w:lang w:val="es-MX"/>
                    </w:rPr>
                  </w:pPr>
                  <w:r w:rsidRPr="008C39B3">
                    <w:rPr>
                      <w:lang w:val="es-MX"/>
                    </w:rPr>
                    <w:t>https://captainimc.com</w:t>
                  </w:r>
                </w:p>
              </w:tc>
            </w:tr>
            <w:tr w:rsidR="009A3309" w:rsidRPr="0040691B" w14:paraId="57FD23F8" w14:textId="77777777" w:rsidTr="00E343C4">
              <w:trPr>
                <w:trHeight w:val="573"/>
              </w:trPr>
              <w:tc>
                <w:tcPr>
                  <w:tcW w:w="2849" w:type="dxa"/>
                  <w:tcBorders>
                    <w:top w:val="nil"/>
                    <w:bottom w:val="nil"/>
                  </w:tcBorders>
                </w:tcPr>
                <w:p w14:paraId="135FA9AE" w14:textId="77777777" w:rsidR="009A3309" w:rsidRPr="0040691B" w:rsidRDefault="005E252C">
                  <w:pPr>
                    <w:pStyle w:val="Ttulo3"/>
                    <w:rPr>
                      <w:lang w:val="es-MX"/>
                    </w:rPr>
                  </w:pPr>
                  <w:r w:rsidRPr="0040691B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0D776759" wp14:editId="38C46BE4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" name="Forma libre 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      <w:pict>
                          <v:group w14:anchorId="0C7B51B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mOfXUSUAAN3eAAAOAAAAZHJzL2Uyb0RvYy54bWzsXduO40hyfTfgfxDq0YC3mSQlkoXp2Ye5 YYHxeoBpY5/VKnVXwVUlraS+zP6Rv8M/5hOZEUGyWpmHO2v7qV9GqulQMCPjknFNfvPHz0+Pq4/7 0/nh8Pz6Jvyhulntn3eHu4fn969v/uPNj//a36zOl+3z3fbx8Lx/ffPb/nzzx2//+Z+++XS83deH +8Pj3f60ApLn8+2n4+ub+8vlePvq1Xl3v3/anv9wOO6f8Y/vDqen7QV/nt6/ujttPwH70+Oruqo2 rz4dTnfH02G3P5/xf79P/3jzbcT/7t1+d/n3d+/O+8vq8fUN1naJ/z3F/76V/7769pvt7fvT9nj/ sNNlbH/HKp62D894qKP6fnvZrj6cHr5A9fSwOx3Oh3eXP+wOT68O79497PaRBlATqhfU/HQ6fDhG Wt7ffnp/9G3C1r7Yp9+Ndvfnj7+cVg93r296bM/z9gk8+un04XhYNd3N6m5/3mGz/rQ7PB/wx+qy f/zv/3qHP2TfPh3f3+LnP52Ovx5/Oen/eJ/+Wr399G+HO+Dafrgc4sZ8fnd6kg0CyavPcf9/8/3f f76sdvifTT2Evr1Z7fBP+j3yZ3cPJn7xq939D/q7uoKUyY/kC37xanubHvdK1qhLkgVDxs7jNp7/ sW389X573EfunGUfbBuDbeOPIrSrx4e3p/2qD2nHIqRsl2zF+fjzYfef59Xz4Ye7h8svh4fnC5YU IbHwCaj8ccaPft+uZndne7v7cL78tD9Exmw//ny+xO1+f4dvUZjvVCLeQDbePT1CM/7l1So0m3r1 adU0dStEQeYdDLQ7WF+t7q8C1ROgYQgZVM0EKgxDBheExR+42WwyuNYTqGboM7g2M6gugwtaMXvi dRohjw4V8MTr2zVMoGQnruMK083Hrl7HFaZ7H1mUwTbd/nVux8Js+7tNm1vblAGhzhEaphyow7rO oZvyoO6z6KZMqNdVFt2UDeu6zW3dlA91X2UFd8aIOqcE9ZQTTdVsMsTWU06E0GXxTXnRhCGLb8aL 9SYnKfWUGU29yelDPWUGHptd35QbMAo5Wamn3Kibpsmwo56yowl1jt5myo56s85JSzPlRz3UXYYf zZQfgMvpRjPlR3zudU1rpvwAHesMvc2UH3FfMvim/Ij7fN0SyME9MT7gWwbflB+QgyG3vik/gsjV dXztlB9RTq+vr53yI8p9Bt+UH9Cj3P61U370UMsMuik7oOW5g6edsmNdNzl0U25EG5ShdsqNus8e ZFNmRAuZQTdjBgzudWLXU14Esd/X0a2nvFivc9imnAh9l9u69ZQTIceI9YwRddaurKeMCHl0M0Zs AJchdcaIIWcF1jNGDFV256aMWMP4XGfEZsqIJjQ5o7yZMqLP+k6bKSeausvZ0M2cE9kDdzPlhXh0 mc3bzHixydqUzZQZpfXNmFFBojLbN+VGafum3MARlNPabsqOOs/dbsqOutvkNKOb8qPOC1835UdT Zc+0bsqPOq8b3ZQfTR2y9E75UdDcbsqPpgk5fnRTfoR2nZOXbsqPAj4JOsezqtrkLAvipxGuQG8/ 5UeXtQX9QnZIMOrLa0PuhOyn3ChISz/jxpDbvH7KjIIw91NmrLNbN2VFnVe1YcqKnJkapnwIeTsw TPmQXdowZQMcpNyJMUzZELL7NkzZkLehw5QLeaYOUy7kDfwwZUJe4oYZF7KnT6imXAh5hQjVjBPZ 0zFUU04UNDZUc2ZMDDLSKZ4S2N5blmD3+VnTBPi22kq+r4qZnuPhLLkayRkgJfMm5TOQa/j8LMmC DDBWKcCNpm/KwBAHAV4vAga3BbhbBAxmCvCwCFgCc4FG6J2STuVVB6URsfUicKUSsfMicKUzLCM0 KKVhGam1korYdsliJLSVnamXkYpEUgJfRqoEphH7MlIl7ozgy0iVsFLAETYuIVWixgi+jFQJCiP4 MlIbJRUx3aLFKKnNMlIlYpPFICJbgr1VUhFwLQJXUhFQLQJXUttlpLZKaruMVAmIhFQEPEsWs1ZS EdEsAldSEbIsAldS18tIlZAkrn0ZqRJyCDhCiiWLkZAigi8jVSKGCL6MVAkIIvgyUjdK6mYZqeLO C3a460tIFW89gi8jVZzxCL6M1E5JhS+9aDFKKlzlJeDiKctiUiUBR3L5sBFHOIIvI1Uc3Qi+jFRx ZCP4MlLFUY3gy0gVT1TA4Wwu2RnxNSP4MlLFmYzgy0gVbzGCLyNV3MEIvozU6O8JvPhzS4iN/lz6 wYzcJBDqkJ1Q9nxZ8DzdrFDwfCsP2d4etxfx4+zr6hPqbVLOWd3rF/mXp8PH/ZtDhLmIQyfufiQO xjEtdYR4fJ5BIkmYIG2P7d/t85gwtgqH9ELCaP9unwqHilPEByUowiEbG+HG3TRE9qkIkW1PgHAO ihgr1bvg1tQw2WfCiPJNQghHv4RwqNIKa5y9JTjkMSM+ZAyLcJ1kPyEPjZ/hti77TOtDcSzBQUBL z11LTAZ8LQ6dIpz6bEiQFuHaNQIf4FtDS0v4Ggm3ACfrLMJJ9hhwHZyREhyKRxFO9rEIp/iGqvxc FPEiPuFzCZ/IiawviOAUAdUtlQR4GVAiOMFYk60xSRVlKT3ZdESUrwS3ThIjGf8yXJKYaB6W4EM2 uojP1tcTOKMXlakiPjOZdQVZLC0Q9cu405J+LwMqk2skZ8qAKjVS1SkC1iqG+Cyv0eRaKg5FjGIQ RGzqtXsMZhHsM1kG0zypZBUxmioj61zWAVRa06NRSi1iNGNT9+QAMOsl1bsiRjOH9YAUX4nXZl+l PlsENIPdVASjnQBSsSxijKZBWNMEpOlLi4y2IUHCDSlC2snX1MTgSWtA5I5UEMs47XRuaqY4dt5L NbmM03wI1AbKQiRFK10nwymGIu4SXaeYigRJaIetSLaA7mc0Fot4FK1FgiR8j+YiQRJZgr3QdTLx jAYj4mQSD4uhvgdTomgyBCfVS9gMxclUXSqzkUfSiFGUJViNdEJRgyTF/IST2bhoNyJF1GyiIJ1w UktcaXRFjbs0CSSc7LyIpiOuk2mxFOITTnaqQdTTSU4Pymg65OnSFVLkUTQdEZKd5tKAENcZFb9k 62A6kixRj2PEyXyYcZ3MKxppZ36W7yf13JxH1Bl0vlP/0mWJeaw42JL5ZC6wtGBEDlGfWuyGMJ06 6aaXzOt3VWdhhFsPFpe4QWKBjts4NA4WRd3NJgvF3BKz2M6NOwsW/bxAo2R5jWItojqScNZPNfGJ S8roByUNue3sZXGRnebEJXT/wHOu5tbap4b65nF84dPvHg/nPWgrZDrsAMomOrpNCluJH4eWmbTt ZWsZBrVsaIErb7rCeTbbaLbPRHsdNJ+Ksn0RHxoN0vpQoyoCNtKUI4Yf+fQiYGuChnRbEXAt7X7i QjCPDM0VCRCZgiLGjaZiGgSwRcBO/YcW1a0iYC8tdVhji8p8ERANJREQ5WICqIzZkLgQrSLp0Z1X DY3F9qlRnCWqOlTBS2uUJpq4RhTICaDmvwdPxtsj7VMfXStnUK4uiw/OTs0pIKlQfjjsc1yldAUQ SCn7i0g2DBJHYoJsvaxjlNinUoQOkwS59hKNQdinQ5pBZbQ7TrEZRQ75OnvUN4qQtdEuhqMMqfsp DSAEUnkE41G2QiBINbIm8UwTVJRqsR/FdZp0whyUbSrcliTHEBCyTtMh6c8qPr0eVC3hi5Z3SVrH ooRIt08ZpxmPum+IUTB7BOQEp5m4uODSfkaSRTuk56y8TjPE2FhCu9n2aEqKT7fjIgpAEdJOIOnt Kq/TzrRoTIo4Kz0lpQ+xiNPPXQwdlXdeWugi36WnrYzTXQNR/NI6va5iEzWo5ZiVsc9kbYKYo8hN ihOteQvXKWYz4qS019LfK7JE9xMLVUgYkyLt6HBSSMJ3OYXiw8WWlFD20isoqxRTUgKUkzICMoFH V5cCEh2S01wwUrVca1WEanqrlVZqPCRvHB/N7JF4RRGQmzjNhlOrqSUoaojRuZcezWy7eJdxjey4 CDL1JBvOTiDpWxU4dqZJP7zAsVNSndZoOEoyBqEWfDAbZVlUMOYapG3heY/0UOa82OKYO2TEMgdL N4+6bMqMwJxA4y71K01emKdqAshc31olmvnSyBbGnabOueoc8/ZNiVn4YFaBxSNmZliAY3aLRUxm CGsSgpllZTGdmWrhS0mLzPazqFP6ZZPoE0cPopdsPwmMIcpJM0mgHWOPaDjKrqj036YFlh3R8aAv 7ot7Di+Ni6U24ElIq0eciPaeD2kVmcz9ng+PD3c/Pjw+SiYkzt3vv3s8rT5uMTG/3e32zxdzX2aQ j8/SNZI6fmf/sBzF8XS+fL8936dnRSRC7vYWY+/Pd/Hb/X5794N+v2wfHtP36CCBKJuLTqPdbw93 v2FGGpcRYMr//nD6283qEwb7X9+c//phe9rfrB7/9Iz56iG00vd4iX+0605aW0/Tf3k7/ZfnD0/f HbATkKvt8w5YX99c7Ot3F/yFX2OSH5v78/Ovx50Axo4ZkPbm81+2p+NKqMSPMOP+54ONjG9vbdpa OOSwSlIiRP/AwPr/1+Q6vJx0AcBscj1Kquw0Ztx/Pf5fTa5rX2wKD7e3diNAkCq2TPa7xbF7BKYi bJs56VMfZ9LBIB/hCG0tMxxwF6KbnxtdD00n81zW+TAFwx6N2EKcCLmGDVZjBKvjyOQ1bDAGI1jo ZOb8GjbYqhEMZYfM2uDYOZhMMV9HhgjCoZDdlYHEa0vDyeZgA+aLriOD0+lQoallNPQastkIO6y4 zKpcI/TFEHse34wNiARz+GZ8KKxvxogaz82sb8YJuPk5eqesCBUGKzP4Zsxo1jlmSJHX93mIY/ZX t2/GjrqTqbVr7BCT5+g6gF1fnSTBHAx9AzLYfRXdnBtdbvekvDjiq+JQ3VV8M260cTD+GrmzQXYM iMoQ3FV8c25AtzP0zrhRDTk9kzahkY4w5JRD/OYRrsqq2myQva9y6GZz7CHEGcdr5M7m2Ps+i27O jTj8exXdnBvrnJGajbGH0OeET0Yaxl1p8vjm3GhyFhlZtQk+RGQZ7mImYgoXR06v0SvOwbg+4dp1 aZGTaQLXyMjkVXxT7eizy5OQY0SX3z6pqzhcBwuUWd3MUlXZ3ZNkr6MLTVZaMJUxwg1tjhkylTGi y5+2mNoY4ZAYzezdfIw9NDk7L5GnP3aIw9jXWCGZLgfr4wUU1+yK+PwTsJxRns2x91lOSKTh2IYm i23GiBa3clxnrGQAHV0fB4mvkjpjRF7LJBHl6IasSZY+bQeT6CmzOom/HK6vcsRKudHBEObnTozZ GPvQ51RM+r8cXR/HTa/xFU7fBKySGwCubZ1UBZdgmzJi6HOHo1QURmyN3E5wdW1TPuQ3bja/jobM DDZJUvtDh3gDzTVKJT/uYHXWNZ4Nrwek0DIbJ0UeR9e2OVJns+uhjfceXV3dlA91uv/j2tbNZtdD 3eb4KmknX14Y1jmhm82uD23uHJPy04gOubYMLyQd7XCbPucyzibX05VR14idTa6HrL7OBtezYjKb W2/jJVvXGDEbW4+Xf1xd2VQfNtnjfza0XvfZXZvpA46l67o6G1rfNDls0hHgPOhC7riZTa2HDrb6 urLO5tb7eOHRtX2TdLc/FXWt3FktdQiH67ISMptbR4ySOwxlksLRbXDFV2brpupQhyxfZ5PrKHtl 0L2YXO/jdUfX5GQ+uZ49q+eD63WAWl9nxovB9axfF6Ri6/uCNukcdxGvTQC7NmfukG2cwOGWvZzB C9WUI+jcywUW+KcJRpio3DEbqql6BOSDc1yZRd5ov8ht4jzybussm6UWNu5iNgESpLjgcEOXOx4R x0zg8nmBKUvWWa8Hh9MEWw3bnZEZTMmPq5uF3UjIfb3s4MptDl8vO8heXQGNQIby62UHX9wA8vWy g5zMaI/Vm6+XHVgNyW6N0bmbNz5yVJ5z1wHir5cdfKF82vz0xnufyhupHXpvEJ2lUiwBx0ErRu/r ZQcvBfjrZQc5o/e/dtlB9hap6OOLWIoPv0SMow+ffmBNuWW5jy56+oGV+skPRsfJ6ujsB+pPiAu9 iAZxoeOSll4VJV5y+sGMaGkM8Eu9fs8dEjHckzskYjR8dbKi1V46dFZYN2x2uKLRyTXMT71scHjR F4m8daQIkIbVIOxTOygbvTIm1G65DMI+DdJ6SdCkp3wwCPs0SG0mQcNhuY8FbSK6TpQiGc7Eo9D4 XU72VPu0p0taE9wEctJr2UimLELSXdJbIFAINwmxp9qnPt352ZBxAim969NZ0431F+PppjL2VPu0 p2tjVRxqTrpiEPZpkDrrgV0iO496o66TTIYjJZEUTwrfZW6OOJmEtLZOKnWt0U4l2feTaofziGqc 833UY9txaz66MleFCk7a2/FXWe1Hc4XCMu2PCRuRa0pfZXJN90zGqaOuUD5U1s5Itb/SG6K4vFSS g46ayrS/kstCF2m/nb7QFWIjYxYl4mTa7/yk2m8tmtJaU9YVJLWVIqb9aJhRSDJ7g2o0Emtpl4im Woso7C6xpjZXzbmJDgF9ul/yZLpin2ql4ttPZJ01EvhFexbGc4zYyGBnDmZBCM4vtdPWl9dplNsS cVyle50fpud5L50ncRvIqFSvzhVO8zK35C6BhJHdp6Q96jjLzfuyPbDPxKtOrx2j7LdmWHqSo/ND xYQc5L36b1STUeJWjESRnYlMj3udd6Vq3OsdEvQM722EjY3T28QVPcEHEwqmwmhr0+0h5/egYwbU wbPLYgI7NdAuoPLIOOPnELHaPf5ddaZs4pzXo8KaZOe1HH2Y6hXVaC9Klil7crfS4hPVFwpftGJo v1VIMv0LX0tPhZpMZKIYYn6DpzKMPvs0n1Db98GtsvWQjsW0Tu7pSbksnjTkgjcUvs3P9FSXrc8+ bZ2jLpF1om1En07MHBrR9ektuWUFfWaqJS3KWGVumoy0KE8VIRvjUcuuXRNnJe0n45E49gkSKlN+ uo5zw36SUxaTbsZNhlPvvKLHAQAssmM7L5fAJD0iE5lww8yvTo3NsUE+3cj4QpbQCaQ46UiDRTfs 9onQmCTXcCCKO3/Fitj6CrbHvcwFtido/hjdoMT2BPOx2ZQKAhHfM6IBtR0U6L0t7wTq98oHJtd2 Kw+XrNrcpobZHpTTVa6Z7UGbgUISDwu7ZDaS2R6bBg/U9tiYDiDJzruMUNsTK9NioSnOylwTus4x XmO0o+t54X6ia3whjyrpplx05lRad+Ky5Djp2Wg3pcEHJzJv89jI/RFuous2UcR105w9ru8e3bgH w23P6Cz5j3JuT+8eCrE86AFeRhwmlRSQ7BcmAhSQsACtgApIrM4gXdBRpJhrLO3XS2RvkPb1CEhM zuBWjFicQdpqIkaidL1eKE3tTW+pP2YaXCyYtemNM8zR6Z0YwpnOVENy3qXDFnMduj3Ey7FrJ2BC CUZpx10iFDKDngCJi9PZhtfEw+nGMKhsZNARnx5dE/+mt+CPuTe9zFMI1cy7caEY3RRuYMbASmxz 4mfOwsDRUuIq9NmXeC+N/GnRcoqUIS2RJCdTGdIKIhWJWRGhK/8xQ0NwWnJKeuTKT7d0N7JHBNKk D6ELgbQEIupVBNJSeIEo08jPQHJXY0FEMp5F2j2BH4jtRFinEoLwkuC0QgNkhUCakkIDGKQeWJSb XhChEuIFESp1TjuVZN9Pqh1eEKEa56HNqMcLtN/d1vFXWe33gghdixdEKH1eEKF75gURygcviFDe ekGEyos72FT7vSBCtd8LIlT7vSBCtd/5SbXfCyJU+70gQrXfCyJU+70gQrXfCyJU+70gQrnpBRHx 84uWzwsiEjuUIf0c88YC0z/7tCKLnTkS45RxWsgwaqfhyqcr3A0Yf5RTaS+IMI32gghTaC+IMH32 gghT584KIkybvSDC2O8FEabLXhBhquwFEabJXhBhiuxMZHrsaXemxhjETR4Z02IvDTAl9mID02Ev XzAV9oIIY6FjZELha2Ri5lRTwbV9pKpgmWOqXFbBHBWWa/no51X+xoacmkN8zW+nHpSlZyvyjoWx IFL5+9Vs1fbp5QNNprDrOSFwGsyzy+THggiTlBEnck5la+uFm4DJ2qJd9mIQppYIpO0nBqoJpPFI Dqfy063MIQdeEdIT4+yCI1RJzXNGp0IZp1PEGim8KMCMHSrTZpu8H91kyD5Vlrx4we6FBreNIhrZ WUGkorTbOityNSncMH16RS6FRayqWSTMyJOdNx5V5E7ssSBSsZdxjFGDWxHb8byHgQy2Uee/ytoe L4hUzPZ4QYTaHi+IUNvjBRFqe7wgQm2PF0So7XGc1Pb4Oqntcdqp7fH9pLbHeURtj3Oe2h4M1au/ weyZJ9vpOj2BT2n3ogDdTy80UB7J8RwTcZTvjpPKkq+TyqfTTmXe95PrkfGI6+aXGs/thDux3EXx 4gVbiRcvGHFevGD75cULxgIvXjCuevGCCYpjZLLna2Ti7FQzDfF9ZErnnGG2wbnNTIMntJlX4ily yRaUnBJPugfik3gan7kkXhiAn1t+tCd7yaHcWfGCCYUXL5g74mtk3ohTzZwR30fmizhnmCvivGae iEvPaCu4gfEgqIfznAQk64c0mkHvWUezTSn0tMahrO9Zf7hdedzzukXyg6UnsSTvXuCQOLgMqDWT AXeVlQE1fYULggigxr+4g4kAarEItwiUAc0Hxb1JBFAnODhG9b7pGi1lT6m2KgDdRyssUM7Y8Abl tWHs/UXNphj2aXG2VlTktWRFXhvVPRKRZUDdx56G+MoZ9oqBKwprRCwINxZouWXKqZZb8p1queXz qZZbiYBquVUdKOetkEFlSRwS8UypdFq5hcq7VXCoBllRiOqkRQ5Uy21eYGDSaSMIuCKpLMaWxB9Y BsjqAuJFFRXDSg2UhVa9oMprBRGqvFZjocprZRuqvFYJosprLBz1kCuvnevjb3IntOXGmepasp1p rmXvmeJaOYDprdUXGM+tYMG01iogTGmtpMJ01mo0TGWt6MM01jjHFNYqEBSfGSniOFgmntFrqX22 f8KHaByJr2TFB8ZfG+9gKm3zIkyj5XmyPqbQNtHC9NlGZJg6G39HzeTaPJ7fnlTNqTOKDurMsmZ8 GwXofXzcFmKf7uCk8gBunSyb51YHFpgpQXEg9Vb1rP8Gl9MlJpEGRy9MMCnyusTgKVSj1j6Nam24 G3Dha/FQsqrEwJt0UsqZvbTL60a4+ZI8WksSuIayDGgViQEcKhJjBYmBbbjlz3F3KMFoQQFpzPNq xED6aJG0SQnBAfNwZWK0FkGFwjBK0qWM0ZSLCa4VIqgq2D5S5TLOUHU1XuM20TIxFgBKD+qc6iVB gf8oa4msi58uxAYDKGk2a0A3y8YX6PbbRAS1RDZkQUXEyhRU6KxKQS2RFSmoJbIaBbVEVqKglsgq FNQSmY9KLZHVJyhGS6fTNVqGnlJtSX+6j1ZHoJyx0gTltWGk0iPdDckrIbZN+iUiIEsceXzMTm8b e+FaqC3UXK+1evH3GBh3j6h9sa59tgwbA2B02VwBMy42qMBsi00+MNMy6CgFkw0rbzBhs+oGk14r bjB1sNoG0y8rbTCFFTpjYEC8G5MEZlIs1818G0ueM9fGsvHMs7H0/kAcG6sXML/GChDMrbGKBpMD w8fkytbH5NToZXJv+8f0yPjB9NL4S/Vc+7n+HmvT6dDR2m8xynkzDkneEItbpqN0b4hd7uTOX4Sf uBn8hfM1j0M2Wj/pyFstN/qi3460Rm20mi7pjbnT9+K5clWuhMdw30twa4v50CVThEO2MGo9GQ1a 620YAxlAwyX4CZ+XoGz99pniOHNyWbZSZsLj+kiaxPx1lu5pEMUkfC+d6/n6GkTfCa4cesg8ZoIr R3ByI0qEQ9qnxA+56UngcN82QYgNSYCkTiQDVQmQTP/IQFUEDOzRNjuIyx3KxNgdY+w9n7UN9gei diMgqQk6YE0EewJIOOODZ6QGXsuraISFeJtXeXtsOqghxXK5HitibEgtC6+VToBsRBrvNlZAsKgk j/LE+OiW1C1bfzQJ1vEmCsVITHYr70OQfVwTFtqrsgFYZiHeIaAbySHtkg/28NBbZyVenVHcSsi2 9nVKaqq06WGwC07YrqNEo5sko1FlnGpJ6dgt3nahHcpM3OrKOqaoBMv7zpcpBd4sopBMz6QtI+Ek fMfbShyyfLyOkLjuv7ifE0hmsyqTOmoGK+96Zpa1MgWmxtp3ng0HgJuqHRKRl2QJNlW5yU6pMOiw 90DOPeRI0jE1wDyUni1violcZ54DVMMAy0c9tC1JB/MdAJhMFwXs9b2ydI02Zy7BYZFqiy6Y/xU6 HN6iFAMxmmEjL6UBYE88RBRO0z4ylzNskLuPGIkPi5Gb9GjmFIe1ec/Ey/YX9DK3HQ2DidcsDgBg MkNrZtUd0GMV8yTtM3m8Hql8AZdP67aqPZ7WzoVBdqgSxW30rgsyNW0D40QyGo2pcOdlSXZrrXTK m2GKcHYHFoK/Ipy8uFL8Amop1OizUogmPqDexeda3rxmhTk19zVbn2pqTULD+HYZ0CuvNy/ti04L SdGkBKZ3bzZkqgdSKpvckMqUDmG0MKGlh+rwlxRBi2DJLsg9dEWw5GC3pAVMQ1EpVpawQWeE0jUp W+lgypqYIgMjzHcwsrZ0Im9wMpdI0KBxQ9ZmYKRDSF4HiA3ZkI4jByvLmybEN8TmGBhRBhWkDekd BZZIAhkzc7AyF1QXOlK5w0khD+3YrKDe4dWR/bWSTEev0038ksRiSUjwnsi0PuxhEU7tUke6xyX6 F3q/TOzNDz7pQo9wpN/M6mniPJXWh1cKJnxEVPA2uwRHXM9GgxgpSJSe69VoBqfxf0/yLZayonAa uDE4scFxn0naobWELDGf5nz0RHPXmrxh/uFazU8Pt6G0z+JxRT0iYw4bvXe3I5kJvIcw4SPP3aj/ sSFyvzHDRxoiNmrSmAfpcGwicKNZgfViQOa7buTdemLqCSlw7dPJzPYmyBEUmUc226MKxj1M/KdY syPigP7XRAyTL3mTZFwjE1j0lipGogHBmzCJSmG6aJmOeqjJlN6DVw6oeZWeCYUUFJMdKR/syBNp YEgMLBILuo/k1pC6slDTAx47SuwzxVLydse0RhI340zRNfrbWwyTfSpG3D6bBJdlczBOvBBQI8ju i4Dv5aP1QOtIvIXAQ5WLnXzWC96Rm0drybdHdSWuTR20NXDD0mLW4r0hpxAwqkkhPhoA1QkmPt8E kAWQakiZT4pWIF0jk8cRsBzgAKMSQ3zwEZD49GiASkLBYgQHXJMSHh6dJJwlyX2NLelzBKAGdsSV BQvTo1sy/Q/AZFJaqteazG5YlgJGPKpCAzel5J7Iu3kTIPHz66AOD3t3AZrdkhbW1ABo5U1c4PIa 9byGgpcBbQRG9LuIsbILncg9emB14nUgFWqcColqdg0OzpnEa3mdWGmNnhomrEa7onqYJGDqlWZ6 /GOcUKwoyb65P0GsiTneX4DxRKGJbi5P6EswQDuK7DOdhqFXQStbM0zpaCqOoJNRI9kgUliGpU/q z7S/0uu6SWs3/IkkYiSJBYOXbKi8Tq4kYXXQB4sTUAbUM50Nnrs1kYOhjFGPwZpcoQI7n46YGj8o YrSCf0NyVTVeVJ0sHjuqa617tAgJy49W09gS1cIr7JKEyV1IBKPqIEl/ppfiibKS6+ZqI2bDpKfG xabRiSJZOnnJeQKkj9YBAu46aqzMmrBwFlkSpuzUTwCZhGsY3DPpwQRBpLontwTBkUlmuSdXpNTW ZCszSkWhqDQ1MTB5rFRdB7ZGuRVDeI2BWbI/labGcWoR0bVgRl5FT+jR5H2Q97SXKVd/HYDEGa7s RkF2ZR6spJ7DOB7Y0w2ShQuOE/V0hlN3nl0ljeAwyRFeJEPMUGXdLdQEWkt5vMq5vPN2RLSkjuW1 cVwTTBwRGSaMUteS6BSuTdLzsCbzfaHXvAoGjMtSB27rzq+J24lMr7p0a1LBmXTiEHd7bO4hgK1x nT27tT43Rk5jXgHboQb2PLKHbbqlmpE6J2bYOr6YaNjRjGIo0XMTS3ZRvYVgGB1hcqFCydQsWIGV aS6aF9I+MmPggOzOnBGQJGFs1glFkrK1toHzAOtSNFhoDNOTglghm57CJQNljLW12FUsqtNGjIHF k9oayo/H5B4PcEtKtk+uERI9oClG9YPYLLBNmSKBX3qsxuM9eXmVlqs6BHUlbJbAJqVqTWlKH3gJ m+WPys/UDA4hIEExvzWdfWvmBkdGMa86KThz0tVZpU5/Wn9Dggg9bJj1UYeN2R59QSILmtRbYkFY sA45koC1hA4LE4OdwTTuTHvH/EPvWSrKZG0tIGVL1+g5SYL2RvvISNOXXbpL1EWP3JfqYpkPvEnt uL3cf/uNfvn5fInfdx/Ol5/2hyd5yfn58Phw9+PD42P8Y3e/f9p/93hafdw+vr7Z7nb754udlDPI x+fVp9c31c0/gOJ4Ol++357v07MidmHE9vZ0+PB8F7/d77d3P+j3y/bhMX2PL4gDIZ+O59vz8ZfT t9/It7eHu99+wcL3p8vrm/vD6W83q0+n7fH1zfmvH7an/c3q8U/PZ3T6IdMG8bjEP9A6Iwf9afov b6f/8vzh6bsDdgJmYvu8A9bXNxf7+t0Ff+HXu8MTdvnn51+POwEUCoS0N5//sj0dV/IVP9p/vvz5 8Ov99riPANuP4EWyhCOskpQI0T8+nY/x2/vbT+/l2/b2PYi6f9h9v71sp39HqNt9fbg/PN7tT9/+ jwAAAAD//wMAUEsDBBQABgAIAAAAIQBoRxvQ2AAAAAMBAAAPAAAAZHJzL2Rvd25yZXYueG1sTI9B S8NAEIXvQv/DMgVvdhOlIjGbUop6KoKtIN6m2WkSmp0N2W2S/ntHPehlhuE93nwvX02uVQP1ofFs IF0koIhLbxuuDLzvn28eQIWIbLH1TAYuFGBVzK5yzKwf+Y2GXayUhHDI0EAdY5dpHcqaHIaF74hF O/reYZSzr7TtcZRw1+rbJLnXDhuWDzV2tKmpPO3OzsDLiOP6Ln0atqfj5vK5X75+bFMy5no+rR9B RZrinxm+8QUdCmE6+DPboFoDUiT+TNGWqbQ4/G5d5Po/e/EFAAD//wMAUEsBAi0AFAAGAAgAAAAh ALaDOJL+AAAA4QEAABMAAAAAAAAAAAAAAAAAAAAAAFtDb250ZW50X1R5cGVzXS54bWxQSwECLQAU AAYACAAAACEAOP0h/9YAAACUAQAACwAAAAAAAAAAAAAAAAAvAQAAX3JlbHMvLnJlbHNQSwECLQAU AAYACAAAACEAJZjn11ElAADd3gAADgAAAAAAAAAAAAAAAAAuAgAAZHJzL2Uyb0RvYy54bWxQSwEC LQAUAAYACAAAACEAaEcb0NgAAAADAQAADwAAAAAAAAAAAAAAAACrJwAAZHJzL2Rvd25yZXYueG1s UEsFBgAAAAAEAAQA8wAAALAoAAAAAA== 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kzkcUA AADbAAAADwAAAGRycy9kb3ducmV2LnhtbESPT2sCMRTE7wW/Q3hCbzVRaLusRrG2hXqp+Af1+Nw8 d0M3L8sm1fXbN4VCj8PM/IaZzDpXiwu1wXrWMBwoEMSFN5ZLDbvt+0MGIkRkg7Vn0nCjALNp726C ufFXXtNlE0uRIBxy1FDF2ORShqIih2HgG+LknX3rMCbZltK0eE1wV8uRUk/SoeW0UGFDi4qKr823 01DvXg8v9pidCvX2uH/eftrVUlmt7/vdfAwiUhf/w3/tD6MhG8Lvl/QD5PQHAAD//wMAUEsBAi0A FAAGAAgAAAAhAPD3irv9AAAA4gEAABMAAAAAAAAAAAAAAAAAAAAAAFtDb250ZW50X1R5cGVzXS54 bWxQSwECLQAUAAYACAAAACEAMd1fYdIAAACPAQAACwAAAAAAAAAAAAAAAAAuAQAAX3JlbHMvLnJl bHNQSwECLQAUAAYACAAAACEAMy8FnkEAAAA5AAAAEAAAAAAAAAAAAAAAAAApAgAAZHJzL3NoYXBl eG1sLnhtbFBLAQItABQABgAIAAAAIQBzKTORxQAAANsAAAAPAAAAAAAAAAAAAAAAAJgCAABkcnMv ZG93bnJldi54bWxQSwUGAAAAAAQABAD1AAAAigMAAAAA 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op3XsYA AADbAAAADwAAAGRycy9kb3ducmV2LnhtbESPT2vCQBTE7wW/w/KEXqRuzKFK6ioSsLTQi7YHvb3u vvyh2bchu02in74rCD0OM/MbZr0dbSN66nztWMFinoAg1s7UXCr4+tw/rUD4gGywcUwKLuRhu5k8 rDEzbuAD9cdQighhn6GCKoQ2k9Lriiz6uWuJo1e4zmKIsiul6XCIcNvINEmepcWa40KFLeUV6Z/j r1XA1/x6ef8+f8x8sXtdzk66SFqt1ON03L2ACDSG//C9/WYUrFK4fYk/QG7+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Nop3XsYAAADbAAAADwAAAAAAAAAAAAAAAACYAgAAZHJz L2Rvd25yZXYueG1sUEsFBgAAAAAEAAQA9QAAAIsDAAAAAA== 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A3309" w:rsidRPr="0040691B" w14:paraId="469C5127" w14:textId="77777777" w:rsidTr="00E343C4">
              <w:trPr>
                <w:trHeight w:val="158"/>
              </w:trPr>
              <w:tc>
                <w:tcPr>
                  <w:tcW w:w="2849" w:type="dxa"/>
                  <w:tcBorders>
                    <w:top w:val="nil"/>
                    <w:bottom w:val="nil"/>
                  </w:tcBorders>
                </w:tcPr>
                <w:p w14:paraId="7ED82F52" w14:textId="3CD39951" w:rsidR="009A3309" w:rsidRPr="0040691B" w:rsidRDefault="005E252C" w:rsidP="008C39B3">
                  <w:pPr>
                    <w:pStyle w:val="Ttulo3"/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7717486709</w:t>
                  </w:r>
                </w:p>
              </w:tc>
            </w:tr>
            <w:tr w:rsidR="009A3309" w:rsidRPr="0040691B" w14:paraId="0A2DD00C" w14:textId="77777777" w:rsidTr="00E343C4">
              <w:trPr>
                <w:trHeight w:val="1248"/>
              </w:trPr>
              <w:tc>
                <w:tcPr>
                  <w:tcW w:w="2849" w:type="dxa"/>
                </w:tcPr>
                <w:p w14:paraId="75E22273" w14:textId="77777777" w:rsidR="009A3309" w:rsidRPr="0040691B" w:rsidRDefault="0040691B">
                  <w:pPr>
                    <w:pStyle w:val="Ttulo3"/>
                    <w:rPr>
                      <w:lang w:val="es-MX"/>
                    </w:rPr>
                  </w:pPr>
                  <w:r>
                    <w:rPr>
                      <w:lang w:val="es-MX" w:bidi="es-ES"/>
                    </w:rPr>
                    <w:t>Objetivo</w:t>
                  </w:r>
                </w:p>
                <w:p w14:paraId="7F509B72" w14:textId="77777777" w:rsidR="009A3309" w:rsidRDefault="005E252C">
                  <w:pPr>
                    <w:pStyle w:val="Elementogrfico"/>
                    <w:rPr>
                      <w:lang w:val="es-MX"/>
                    </w:rPr>
                  </w:pPr>
                  <w:r w:rsidRPr="0040691B">
                    <w:rPr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626BEA42" wp14:editId="6106DD69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      <w:pict>
                          <v:line w14:anchorId="64A04B81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ZprM1gEAAO0DAAAOAAAAZHJzL2Uyb0RvYy54bWysU12OEzEMfkfiDlHe6fwgltWo033oin1B UAF7gGzG6UTKn5zQmR6HA3CKvRhO2s6uAAmBeMnEsb/P/mzP+ma2hh0Ao/au582q5gyc9IN2+57f f3n36pqzmIQbhPEOen6EyG82L1+sp9BB60dvBkBGJC52U+j5mFLoqirKEayIKx/AkVN5tCKRiftq QDERuzVVW9dX1eRxCOglxEivtycn3xR+pUCmj0pFSMz0nGpL5cRyPuSz2qxFt0cRRi3PZYh/qMIK 7SjpQnUrkmBfUf9CZbVEH71KK+lt5ZXSEooGUtPUP6n5PIoARQs1J4alTfH/0coPhx0yPfT8+jVn Tlia0ZYmJZNHhvnDsmOAKKlrd/j4jSr2ZDPz+N2BiLmDU4gdEW3dDs9WDDvM7ZgV2vwloWwuXT8u XYc5MUmPbdtcNW84kxdX9YQLGNMdeMvypedGu9wP0YnD+5goF4VeQvKzcWyiLWzf1mWyVS7sVEq5 paOBU9gnUCSakjeFrqwbbA2yg6BFEVKCS02WRgmMo+gMU9qYBVj/GXiOz1Aoq/g34AVRMnuXFrDV zuPvsqf5UrI6xVP5z3Tn64MfjmVIxUE7VRSe9z8v7XO7wJ/+0s0PAAAA//8DAFBLAwQUAAYACAAA ACEAGz5YGdkAAAABAQAADwAAAGRycy9kb3ducmV2LnhtbEyPzU7DMBCE70i8g7VI3KjDjxANcaqq 4kdQEFB4gG28jaPG6yh20/D2bLnAZaTRrGa+LWajb9VAfWwCGzifZKCIq2Abrg18fd6f3YCKCdli G5gMfFOEWXl8VGBuw54/aFilWkkJxxwNuJS6XOtYOfIYJ6EjlmwTeo9JbF9r2+Neyn2rL7LsWnts WBYcdrRwVG1XO29gMb97eH2iR9wucfq+fHZDvXl5M+b0ZJzfgko0pr9jOOALOpTCtA47tlG1BuSR 9KuSXV5NQa0PTpeF/k9e/gAAAP//AwBQSwECLQAUAAYACAAAACEAtoM4kv4AAADhAQAAEwAAAAAA AAAAAAAAAAAAAAAAW0NvbnRlbnRfVHlwZXNdLnhtbFBLAQItABQABgAIAAAAIQA4/SH/1gAAAJQB AAALAAAAAAAAAAAAAAAAAC8BAABfcmVscy8ucmVsc1BLAQItABQABgAIAAAAIQBnZprM1gEAAO0D AAAOAAAAAAAAAAAAAAAAAC4CAABkcnMvZTJvRG9jLnhtbFBLAQItABQABgAIAAAAIQAbPlgZ2QAA AAEBAAAPAAAAAAAAAAAAAAAAADAEAABkcnMvZG93bnJldi54bWxQSwUGAAAAAAQABADzAAAANgUA AAAA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268666A" w14:textId="77777777" w:rsidR="009A3309" w:rsidRPr="0040691B" w:rsidRDefault="0040691B" w:rsidP="0040691B">
                  <w:pPr>
                    <w:pStyle w:val="Elementogrfic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Identificar las necesidades </w:t>
                  </w:r>
                  <w:r w:rsidR="000048D2">
                    <w:rPr>
                      <w:lang w:val="es-MX"/>
                    </w:rPr>
                    <w:t>al</w:t>
                  </w:r>
                  <w:r>
                    <w:rPr>
                      <w:lang w:val="es-MX"/>
                    </w:rPr>
                    <w:t xml:space="preserve"> desarroll</w:t>
                  </w:r>
                  <w:r w:rsidR="000048D2">
                    <w:rPr>
                      <w:lang w:val="es-MX"/>
                    </w:rPr>
                    <w:t>ar</w:t>
                  </w:r>
                  <w:r>
                    <w:rPr>
                      <w:lang w:val="es-MX"/>
                    </w:rPr>
                    <w:t xml:space="preserve"> software </w:t>
                  </w:r>
                  <w:r w:rsidR="000048D2">
                    <w:rPr>
                      <w:lang w:val="es-MX"/>
                    </w:rPr>
                    <w:t>y solucionarlos de la manera eficiente</w:t>
                  </w:r>
                  <w:r>
                    <w:rPr>
                      <w:lang w:val="es-MX"/>
                    </w:rPr>
                    <w:t>.</w:t>
                  </w:r>
                  <w:r w:rsidR="000A41FE" w:rsidRPr="0040691B">
                    <w:rPr>
                      <w:lang w:val="es-MX"/>
                    </w:rPr>
                    <w:t xml:space="preserve"> </w:t>
                  </w:r>
                </w:p>
              </w:tc>
            </w:tr>
            <w:tr w:rsidR="009A3309" w:rsidRPr="0040691B" w14:paraId="23804067" w14:textId="77777777" w:rsidTr="00E343C4">
              <w:trPr>
                <w:trHeight w:val="1455"/>
              </w:trPr>
              <w:tc>
                <w:tcPr>
                  <w:tcW w:w="2849" w:type="dxa"/>
                </w:tcPr>
                <w:p w14:paraId="1A93002D" w14:textId="77777777" w:rsidR="009A3309" w:rsidRPr="0040691B" w:rsidRDefault="0040691B">
                  <w:pPr>
                    <w:pStyle w:val="Ttulo3"/>
                    <w:rPr>
                      <w:lang w:val="es-MX"/>
                    </w:rPr>
                  </w:pPr>
                  <w:r>
                    <w:rPr>
                      <w:lang w:val="es-MX" w:bidi="es-ES"/>
                    </w:rPr>
                    <w:t>Actitudes</w:t>
                  </w:r>
                </w:p>
                <w:p w14:paraId="147A9172" w14:textId="77777777" w:rsidR="009A3309" w:rsidRDefault="005E252C">
                  <w:pPr>
                    <w:pStyle w:val="Elementogrfico"/>
                    <w:rPr>
                      <w:lang w:val="es-MX"/>
                    </w:rPr>
                  </w:pPr>
                  <w:r w:rsidRPr="0040691B">
                    <w:rPr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5F68F383" wp14:editId="5852D7C8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      <w:pict>
                          <v:line w14:anchorId="72FF18C0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h2/11gEAAO0DAAAOAAAAZHJzL2Uyb0RvYy54bWysU12OEzEMfkfiDlHe6fwIltWo033oin1B UAF7gGzG6UTKn5zQmR6HA3CKvRhO2s6uAAmBeMnEsb/P/mzP+ma2hh0Ao/au582q5gyc9IN2+57f f3n36pqzmIQbhPEOen6EyG82L1+sp9BB60dvBkBGJC52U+j5mFLoqirKEayIKx/AkVN5tCKRiftq QDERuzVVW9dX1eRxCOglxEivtycn3xR+pUCmj0pFSMz0nGpL5cRyPuSz2qxFt0cRRi3PZYh/qMIK 7SjpQnUrkmBfUf9CZbVEH71KK+lt5ZXSEooGUtPUP6n5PIoARQs1J4alTfH/0coPhx0yPfT8+jVn Tlia0ZYmJZNHhvnDsmOAKKlrd/j4jSr2ZDPz+N2BiLmDU4gdEW3dDs9WDDvM7ZgV2vwloWwuXT8u XYc5MUmPbdtcNW84kxdX9YQLGNMdeMvypedGu9wP0YnD+5goF4VeQvKzcWyiLWzf1mWyVS7sVEq5 paOBU9gnUCSakjeFrqwbbA2yg6BFEVKCS02WRgmMo+gMU9qYBVj/GXiOz1Aoq/g34AVRMnuXFrDV zuPvsqf5UrI6xVP5z3Tn64MfjmVIxUE7VRSe9z8v7XO7wJ/+0s0PAAAA//8DAFBLAwQUAAYACAAA ACEAGz5YGdkAAAABAQAADwAAAGRycy9kb3ducmV2LnhtbEyPzU7DMBCE70i8g7VI3KjDjxANcaqq 4kdQEFB4gG28jaPG6yh20/D2bLnAZaTRrGa+LWajb9VAfWwCGzifZKCIq2Abrg18fd6f3YCKCdli G5gMfFOEWXl8VGBuw54/aFilWkkJxxwNuJS6XOtYOfIYJ6EjlmwTeo9JbF9r2+Neyn2rL7LsWnts WBYcdrRwVG1XO29gMb97eH2iR9wucfq+fHZDvXl5M+b0ZJzfgko0pr9jOOALOpTCtA47tlG1BuSR 9KuSXV5NQa0PTpeF/k9e/gAAAP//AwBQSwECLQAUAAYACAAAACEAtoM4kv4AAADhAQAAEwAAAAAA AAAAAAAAAAAAAAAAW0NvbnRlbnRfVHlwZXNdLnhtbFBLAQItABQABgAIAAAAIQA4/SH/1gAAAJQB AAALAAAAAAAAAAAAAAAAAC8BAABfcmVscy8ucmVsc1BLAQItABQABgAIAAAAIQCOh2/11gEAAO0D AAAOAAAAAAAAAAAAAAAAAC4CAABkcnMvZTJvRG9jLnhtbFBLAQItABQABgAIAAAAIQAbPlgZ2QAA AAEBAAAPAAAAAAAAAAAAAAAAADAEAABkcnMvZG93bnJldi54bWxQSwUGAAAAAAQABADzAAAANgUA AAAA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D2A86C0" w14:textId="2DBAA956" w:rsidR="009A3309" w:rsidRPr="0040691B" w:rsidRDefault="0040691B" w:rsidP="0040691B">
                  <w:pPr>
                    <w:pStyle w:val="Elementogrfico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Trabajo de equipo, autodidacta, facilidad en la lectura y entendimiento de c</w:t>
                  </w:r>
                  <w:r>
                    <w:rPr>
                      <w:lang w:val="es-MX"/>
                    </w:rPr>
                    <w:t>ó</w:t>
                  </w:r>
                  <w:r>
                    <w:rPr>
                      <w:lang w:val="es-MX"/>
                    </w:rPr>
                    <w:t>digo, inter</w:t>
                  </w:r>
                  <w:r>
                    <w:rPr>
                      <w:lang w:val="es-MX"/>
                    </w:rPr>
                    <w:t>é</w:t>
                  </w:r>
                  <w:r>
                    <w:rPr>
                      <w:lang w:val="es-MX"/>
                    </w:rPr>
                    <w:t>s en aprender nuevas tecnolog</w:t>
                  </w:r>
                  <w:r>
                    <w:rPr>
                      <w:lang w:val="es-MX"/>
                    </w:rPr>
                    <w:t>í</w:t>
                  </w:r>
                  <w:r>
                    <w:rPr>
                      <w:lang w:val="es-MX"/>
                    </w:rPr>
                    <w:t xml:space="preserve">as y </w:t>
                  </w:r>
                  <w:r w:rsidR="008C39B3">
                    <w:rPr>
                      <w:lang w:val="es-MX"/>
                    </w:rPr>
                    <w:t>aprendizaje rapido</w:t>
                  </w:r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14:paraId="0A33824B" w14:textId="77777777" w:rsidR="009A3309" w:rsidRPr="0040691B" w:rsidRDefault="009A3309">
            <w:pPr>
              <w:rPr>
                <w:lang w:val="es-MX"/>
              </w:rPr>
            </w:pPr>
          </w:p>
          <w:p w14:paraId="751A26AC" w14:textId="77777777" w:rsidR="009A3309" w:rsidRPr="0040691B" w:rsidRDefault="0040691B">
            <w:pPr>
              <w:pStyle w:val="Ttulo3"/>
              <w:rPr>
                <w:lang w:val="es-MX"/>
              </w:rPr>
            </w:pPr>
            <w:r>
              <w:rPr>
                <w:lang w:val="es-MX"/>
              </w:rPr>
              <w:t>Tecnolog</w:t>
            </w:r>
            <w:r>
              <w:rPr>
                <w:lang w:val="es-MX"/>
              </w:rPr>
              <w:t>í</w:t>
            </w:r>
            <w:r>
              <w:rPr>
                <w:lang w:val="es-MX"/>
              </w:rPr>
              <w:t>as</w:t>
            </w:r>
          </w:p>
          <w:p w14:paraId="074A93DE" w14:textId="77777777" w:rsidR="009A3309" w:rsidRPr="0040691B" w:rsidRDefault="005E252C">
            <w:pPr>
              <w:pStyle w:val="Elementogrfico"/>
              <w:rPr>
                <w:lang w:val="es-MX"/>
              </w:rPr>
            </w:pPr>
            <w:r w:rsidRPr="0040691B">
              <w:rPr>
                <w:noProof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D2D02C6" wp14:editId="42D04E15">
                      <wp:extent cx="221615" cy="0"/>
                      <wp:effectExtent l="0" t="0" r="26035" b="19050"/>
                      <wp:docPr id="5" name="Conector recto 5" descr="Gráfico de líne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line w14:anchorId="33EC4F2D" id="Conector recto 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UIqa1AEAAOsDAAAOAAAAZHJzL2Uyb0RvYy54bWysU0uOEzEQ3SNxB8t70h/BgFrpzCIjZoMg 4nMAj7uctuSfyibdOQ4H4BRzMcpO0jMCJDQjNm7X572qV65eX8/WsANg1N71vFnVnIGTftBu3/Nv X9+/esdZTMINwngHPT9C5Nebly/WU+ig9aM3AyAjEhe7KfR8TCl0VRXlCFbElQ/gKKg8WpHIxH01 oJiI3ZqqreuravI4BPQSYiTvzSnIN4VfKZDpk1IREjM9p95SObGcd/msNmvR7VGEUctzG+IZXVih HRVdqG5EEuw76j+orJboo1dpJb2tvFJaQtFAapr6NzVfRhGgaKHhxLCMKf4/WvnxsEOmh56/5swJ S0+0pYeSySPD/GHkHyBKmtkt3v+gfj3ZzNz/dCBint8UYkc0W7fDsxXDDvMwZoU2f0kmm8vMj8vM YU5MkrNtm6vmDWfyEqoecAFjugVvWb703GiXpyE6cfgQE9Wi1EtKdhvHJtrB9m1d3rXKjZ1aKbd0 NHBK+wyKJFPxptCVZYOtQXYQtCZCSnCpydKogHGUnWFKG7MA638Dz/kZCmURnwJeEKWyd2kBW+08 /q16mi8tq1M+tf9Id77e+eFYHqkEaKOKwvP255V9bBf4wz+6+QUAAP//AwBQSwMEFAAGAAgAAAAh ABs+WBnZAAAAAQEAAA8AAABkcnMvZG93bnJldi54bWxMj81OwzAQhO9IvIO1SNyow48QDXGqquJH UBBQeIBtvI2jxusodtPw9my5wGWk0axmvi1mo2/VQH1sAhs4n2SgiKtgG64NfH3en92AignZYhuY DHxThFl5fFRgbsOeP2hYpVpJCcccDbiUulzrWDnyGCehI5ZsE3qPSWxfa9vjXsp9qy+y7Fp7bFgW HHa0cFRtVztvYDG/e3h9okfcLnH6vnx2Q715eTPm9GSc34JKNKa/YzjgCzqUwrQOO7ZRtQbkkfSr kl1eTUGtD06Xhf5PXv4AAAD//wMAUEsBAi0AFAAGAAgAAAAhALaDOJL+AAAA4QEAABMAAAAAAAAA AAAAAAAAAAAAAFtDb250ZW50X1R5cGVzXS54bWxQSwECLQAUAAYACAAAACEAOP0h/9YAAACUAQAA CwAAAAAAAAAAAAAAAAAvAQAAX3JlbHMvLnJlbHNQSwECLQAUAAYACAAAACEAPVCKmtQBAADrAwAA DgAAAAAAAAAAAAAAAAAuAgAAZHJzL2Uyb0RvYy54bWxQSwECLQAUAAYACAAAACEAGz5YGdkAAAAB AQAADwAAAAAAAAAAAAAAAAAuBAAAZHJzL2Rvd25yZXYueG1sUEsFBgAAAAAEAAQA8wAAADQFAAAA AA== 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175708" w14:textId="77777777" w:rsidR="000F4558" w:rsidRPr="000B6B71" w:rsidRDefault="005E252C" w:rsidP="000048D2">
            <w:pPr>
              <w:rPr>
                <w:lang w:val="en-US"/>
              </w:rPr>
            </w:pPr>
            <w:r w:rsidRPr="000B6B71">
              <w:rPr>
                <w:lang w:val="en-US"/>
              </w:rPr>
              <w:t>C#, C++</w:t>
            </w:r>
            <w:r w:rsidR="000048D2">
              <w:rPr>
                <w:lang w:val="en-US"/>
              </w:rPr>
              <w:t xml:space="preserve">, </w:t>
            </w:r>
            <w:r w:rsidRPr="000B6B71">
              <w:rPr>
                <w:lang w:val="en-US"/>
              </w:rPr>
              <w:t xml:space="preserve">Python, </w:t>
            </w:r>
            <w:r w:rsidR="0040691B" w:rsidRPr="000B6B71">
              <w:rPr>
                <w:lang w:val="en-US"/>
              </w:rPr>
              <w:t>JavaScript</w:t>
            </w:r>
            <w:r w:rsidR="000048D2">
              <w:rPr>
                <w:lang w:val="en-US"/>
              </w:rPr>
              <w:t xml:space="preserve">, </w:t>
            </w:r>
            <w:r w:rsidRPr="000B6B71">
              <w:rPr>
                <w:lang w:val="en-US"/>
              </w:rPr>
              <w:t>Java</w:t>
            </w:r>
            <w:r w:rsidR="000048D2">
              <w:rPr>
                <w:lang w:val="en-US"/>
              </w:rPr>
              <w:t xml:space="preserve">, </w:t>
            </w:r>
            <w:r w:rsidRPr="000B6B71">
              <w:rPr>
                <w:lang w:val="en-US"/>
              </w:rPr>
              <w:t>SQL</w:t>
            </w:r>
            <w:r w:rsidR="000F4558" w:rsidRPr="000B6B71">
              <w:rPr>
                <w:lang w:val="en-US"/>
              </w:rPr>
              <w:t>, Oracle</w:t>
            </w:r>
          </w:p>
          <w:tbl>
            <w:tblPr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848"/>
            </w:tblGrid>
            <w:tr w:rsidR="009A3309" w:rsidRPr="008C39B3" w14:paraId="05D3FBFA" w14:textId="77777777" w:rsidTr="00E343C4">
              <w:trPr>
                <w:trHeight w:val="16"/>
              </w:trPr>
              <w:tc>
                <w:tcPr>
                  <w:tcW w:w="2849" w:type="dxa"/>
                </w:tcPr>
                <w:p w14:paraId="4172AE44" w14:textId="77777777" w:rsidR="009A3309" w:rsidRPr="0040691B" w:rsidRDefault="000048D2">
                  <w:pPr>
                    <w:pStyle w:val="Ttulo3"/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Framework</w:t>
                  </w:r>
                  <w:r w:rsidR="000F4558" w:rsidRPr="0040691B">
                    <w:rPr>
                      <w:lang w:val="es-MX"/>
                    </w:rPr>
                    <w:t xml:space="preserve"> </w:t>
                  </w:r>
                  <w:r w:rsidR="0040691B">
                    <w:rPr>
                      <w:lang w:val="es-MX"/>
                    </w:rPr>
                    <w:t>y herramientas</w:t>
                  </w:r>
                </w:p>
                <w:p w14:paraId="679430CE" w14:textId="77777777" w:rsidR="009A3309" w:rsidRPr="0040691B" w:rsidRDefault="005E252C">
                  <w:pPr>
                    <w:pStyle w:val="Elementogrfico"/>
                    <w:rPr>
                      <w:lang w:val="es-MX"/>
                    </w:rPr>
                  </w:pPr>
                  <w:r w:rsidRPr="0040691B">
                    <w:rPr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4C5041B0" wp14:editId="3DF4D068">
                            <wp:extent cx="221615" cy="0"/>
                            <wp:effectExtent l="0" t="0" r="26035" b="19050"/>
                            <wp:docPr id="6" name="Conector recto 6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      <w:pict>
                          <v:line w14:anchorId="28C5D732" id="Conector recto 6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KnZh1AEAAOsDAAAOAAAAZHJzL2Uyb0RvYy54bWysU0uOEzEQ3SNxB8t70h+JgFrpzCIjZoMg 4nMAj7uctuSfyibdOQ4H4BRzMcpO0jMakBCIjdv1ea/qlas3N7M17AgYtXc9b1Y1Z+CkH7Q79Pzr l3ev3nIWk3CDMN5Bz08Q+c325YvNFDpo/ejNAMiIxMVuCj0fUwpdVUU5ghVx5QM4CiqPViQy8VAN KCZit6Zq63pdTR6HgF5CjOS9PQf5tvArBTJ9VCpCYqbn1FsqJ5bzPp/VdiO6A4owanlpQ/xDF1Zo R0UXqluRBPuG+hcqqyX66FVaSW8rr5SWUDSQmqZ+pubzKAIULTScGJYxxf9HKz8c98j00PM1Z05Y eqIdPZRMHhnmDyP/AFHSzO7w4Tv168lm5uGHAxHz/KYQO6LZuT1erBj2mIcxK7T5SzLZXGZ+WmYO c2KSnG3brJvXnMlrqHrEBYzpDrxl+dJzo12ehujE8X1MVItSrynZbRybaAfbN3V51yo3dm6l3NLJ wDntEyiSTMWbQleWDXYG2VHQmggpwaUmS6MCxlF2hiltzAKs/wy85GcolEX8G/CCKJW9SwvYaufx d9XTfG1ZnfOp/Se68/XeD6fySCVAG1UUXrY/r+xTu8Af/9HtTwAAAP//AwBQSwMEFAAGAAgAAAAh ABs+WBnZAAAAAQEAAA8AAABkcnMvZG93bnJldi54bWxMj81OwzAQhO9IvIO1SNyow48QDXGqquJH UBBQeIBtvI2jxusodtPw9my5wGWk0axmvi1mo2/VQH1sAhs4n2SgiKtgG64NfH3en92AignZYhuY DHxThFl5fFRgbsOeP2hYpVpJCcccDbiUulzrWDnyGCehI5ZsE3qPSWxfa9vjXsp9qy+y7Fp7bFgW HHa0cFRtVztvYDG/e3h9okfcLnH6vnx2Q715eTPm9GSc34JKNKa/YzjgCzqUwrQOO7ZRtQbkkfSr kl1eTUGtD06Xhf5PXv4AAAD//wMAUEsBAi0AFAAGAAgAAAAhALaDOJL+AAAA4QEAABMAAAAAAAAA AAAAAAAAAAAAAFtDb250ZW50X1R5cGVzXS54bWxQSwECLQAUAAYACAAAACEAOP0h/9YAAACUAQAA CwAAAAAAAAAAAAAAAAAvAQAAX3JlbHMvLnJlbHNQSwECLQAUAAYACAAAACEAtip2YdQBAADrAwAA DgAAAAAAAAAAAAAAAAAuAgAAZHJzL2Uyb0RvYy54bWxQSwECLQAUAAYACAAAACEAGz5YGdkAAAAB AQAADwAAAAAAAAAAAAAAAAAuBAAAZHJzL2Rvd25yZXYueG1sUEsFBgAAAAAEAAQA8wAAADQFAAAA AA== 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B214154" w14:textId="62B4F360" w:rsidR="009A3309" w:rsidRPr="000B6B71" w:rsidRDefault="000048D2" w:rsidP="000048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ReactJS, React Hooks, AngularJS, Angular 8, Jquery, Ajax, Agave, Spring, Rest</w:t>
                  </w:r>
                  <w:r w:rsidR="00282819"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ul, Soap, Tomcat, WAS, API</w:t>
                  </w:r>
                  <w:r w:rsidR="00282819">
                    <w:rPr>
                      <w:lang w:val="en-US"/>
                    </w:rPr>
                    <w:t>, CSS, HTML5, NodeJS, Express, Heroku, Git</w:t>
                  </w:r>
                  <w:bookmarkStart w:id="0" w:name="_GoBack"/>
                  <w:bookmarkEnd w:id="0"/>
                </w:p>
              </w:tc>
            </w:tr>
          </w:tbl>
          <w:p w14:paraId="30764BBC" w14:textId="77777777" w:rsidR="009A3309" w:rsidRPr="000B6B71" w:rsidRDefault="009A3309">
            <w:pPr>
              <w:tabs>
                <w:tab w:val="left" w:pos="2055"/>
              </w:tabs>
              <w:jc w:val="left"/>
              <w:rPr>
                <w:rFonts w:ascii="Carlito"/>
                <w:lang w:val="en-US"/>
              </w:rPr>
            </w:pPr>
          </w:p>
        </w:tc>
        <w:tc>
          <w:tcPr>
            <w:tcW w:w="617" w:type="dxa"/>
          </w:tcPr>
          <w:p w14:paraId="454441B0" w14:textId="77777777" w:rsidR="009A3309" w:rsidRPr="000B6B71" w:rsidRDefault="009A3309">
            <w:pPr>
              <w:rPr>
                <w:rFonts w:ascii="Carlito"/>
                <w:lang w:val="en-US"/>
              </w:rPr>
            </w:pPr>
          </w:p>
        </w:tc>
        <w:tc>
          <w:tcPr>
            <w:tcW w:w="6275" w:type="dxa"/>
          </w:tcPr>
          <w:tbl>
            <w:tblPr>
              <w:tblpPr w:leftFromText="141" w:rightFromText="141" w:tblpY="-454"/>
              <w:tblW w:w="6247" w:type="dxa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247"/>
            </w:tblGrid>
            <w:tr w:rsidR="009A3309" w:rsidRPr="0040691B" w14:paraId="20675307" w14:textId="77777777" w:rsidTr="00E343C4">
              <w:trPr>
                <w:trHeight w:val="2553"/>
              </w:trPr>
              <w:tc>
                <w:tcPr>
                  <w:tcW w:w="6247" w:type="dxa"/>
                </w:tcPr>
                <w:p w14:paraId="6698E755" w14:textId="77777777" w:rsidR="009A3309" w:rsidRPr="0040691B" w:rsidRDefault="0040691B" w:rsidP="000048D2">
                  <w:pPr>
                    <w:pStyle w:val="Ttulo2"/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Antecedentes</w:t>
                  </w:r>
                </w:p>
                <w:p w14:paraId="12EFA563" w14:textId="77777777" w:rsidR="009A3309" w:rsidRPr="0040691B" w:rsidRDefault="005E252C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 xml:space="preserve">2014 </w:t>
                  </w:r>
                  <w:r w:rsidRPr="0040691B">
                    <w:rPr>
                      <w:lang w:val="es-MX"/>
                    </w:rPr>
                    <w:t>–</w:t>
                  </w:r>
                  <w:r w:rsidRPr="0040691B">
                    <w:rPr>
                      <w:lang w:val="es-MX"/>
                    </w:rPr>
                    <w:t xml:space="preserve"> 2017</w:t>
                  </w:r>
                </w:p>
                <w:p w14:paraId="0EA883F6" w14:textId="77777777" w:rsidR="009A3309" w:rsidRPr="0040691B" w:rsidRDefault="00F06C8C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“</w:t>
                  </w:r>
                  <w:r w:rsidR="005E252C" w:rsidRPr="0040691B">
                    <w:rPr>
                      <w:lang w:val="es-MX"/>
                    </w:rPr>
                    <w:t>Universidad Polit</w:t>
                  </w:r>
                  <w:r w:rsidR="005E252C" w:rsidRPr="0040691B">
                    <w:rPr>
                      <w:lang w:val="es-MX"/>
                    </w:rPr>
                    <w:t>é</w:t>
                  </w:r>
                  <w:r w:rsidR="005E252C" w:rsidRPr="0040691B">
                    <w:rPr>
                      <w:lang w:val="es-MX"/>
                    </w:rPr>
                    <w:t>cnica de Pachuca</w:t>
                  </w:r>
                  <w:r w:rsidRPr="0040691B">
                    <w:rPr>
                      <w:lang w:val="es-MX"/>
                    </w:rPr>
                    <w:t>”</w:t>
                  </w:r>
                </w:p>
                <w:p w14:paraId="71DB224C" w14:textId="77777777" w:rsidR="0040691B" w:rsidRPr="0040691B" w:rsidRDefault="0040691B" w:rsidP="000048D2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Ingenier</w:t>
                  </w:r>
                  <w:r w:rsidRPr="0040691B">
                    <w:rPr>
                      <w:lang w:val="es-MX"/>
                    </w:rPr>
                    <w:t>í</w:t>
                  </w:r>
                  <w:r w:rsidRPr="0040691B">
                    <w:rPr>
                      <w:lang w:val="es-MX"/>
                    </w:rPr>
                    <w:t>a en Software</w:t>
                  </w:r>
                </w:p>
                <w:p w14:paraId="7EBFA4B5" w14:textId="77777777" w:rsidR="009A3309" w:rsidRPr="0040691B" w:rsidRDefault="00492593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2016</w:t>
                  </w:r>
                </w:p>
                <w:p w14:paraId="191EB190" w14:textId="77777777" w:rsidR="009A3309" w:rsidRPr="0040691B" w:rsidRDefault="005E252C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Citnova</w:t>
                  </w:r>
                </w:p>
                <w:p w14:paraId="498E93E4" w14:textId="77777777" w:rsidR="009A3309" w:rsidRPr="0040691B" w:rsidRDefault="0040691B" w:rsidP="000048D2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Desarrollo de aplicaciones con realidad aumentada</w:t>
                  </w:r>
                </w:p>
                <w:p w14:paraId="7DCC5C9A" w14:textId="77777777" w:rsidR="009A3309" w:rsidRPr="0040691B" w:rsidRDefault="005E252C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2017</w:t>
                  </w:r>
                </w:p>
                <w:p w14:paraId="24098ACA" w14:textId="77777777" w:rsidR="009A3309" w:rsidRPr="0040691B" w:rsidRDefault="005E252C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Citnova</w:t>
                  </w:r>
                </w:p>
                <w:p w14:paraId="1D1E3131" w14:textId="77777777" w:rsidR="009A3309" w:rsidRDefault="0040691B" w:rsidP="00E343C4">
                  <w:pPr>
                    <w:rPr>
                      <w:lang w:val="es-MX"/>
                    </w:rPr>
                  </w:pPr>
                  <w:r w:rsidRPr="0040691B">
                    <w:rPr>
                      <w:lang w:val="es-MX"/>
                    </w:rPr>
                    <w:t>Desarrollo de p</w:t>
                  </w:r>
                  <w:r w:rsidRPr="0040691B">
                    <w:rPr>
                      <w:lang w:val="es-MX"/>
                    </w:rPr>
                    <w:t>á</w:t>
                  </w:r>
                  <w:r w:rsidRPr="0040691B">
                    <w:rPr>
                      <w:lang w:val="es-MX"/>
                    </w:rPr>
                    <w:t>ginas web con Django</w:t>
                  </w:r>
                </w:p>
                <w:p w14:paraId="2A51D50E" w14:textId="77777777" w:rsidR="000048D2" w:rsidRPr="0040691B" w:rsidRDefault="000048D2" w:rsidP="00E343C4">
                  <w:pPr>
                    <w:rPr>
                      <w:lang w:val="es-MX"/>
                    </w:rPr>
                  </w:pPr>
                </w:p>
              </w:tc>
            </w:tr>
          </w:tbl>
          <w:p w14:paraId="36E8FE53" w14:textId="77777777" w:rsidR="00E343C4" w:rsidRPr="0040691B" w:rsidRDefault="00E343C4" w:rsidP="00E343C4">
            <w:pPr>
              <w:pStyle w:val="Ttulo2"/>
              <w:rPr>
                <w:lang w:val="es-MX"/>
              </w:rPr>
            </w:pPr>
            <w:r w:rsidRPr="0040691B">
              <w:rPr>
                <w:lang w:val="es-MX"/>
              </w:rPr>
              <w:t>Experienc</w:t>
            </w:r>
            <w:r w:rsidR="000048D2">
              <w:rPr>
                <w:lang w:val="es-MX"/>
              </w:rPr>
              <w:t>ia</w:t>
            </w:r>
          </w:p>
          <w:p w14:paraId="23717445" w14:textId="77777777" w:rsidR="009A3309" w:rsidRPr="0040691B" w:rsidRDefault="0040691B" w:rsidP="00492593">
            <w:pPr>
              <w:rPr>
                <w:lang w:val="es-MX"/>
              </w:rPr>
            </w:pPr>
            <w:r w:rsidRPr="0040691B">
              <w:rPr>
                <w:lang w:val="es-MX"/>
              </w:rPr>
              <w:t>Octubre</w:t>
            </w:r>
            <w:r w:rsidR="005E252C" w:rsidRPr="0040691B">
              <w:rPr>
                <w:lang w:val="es-MX"/>
              </w:rPr>
              <w:t xml:space="preserve"> 2017 </w:t>
            </w:r>
            <w:r w:rsidR="00492593" w:rsidRPr="0040691B">
              <w:rPr>
                <w:lang w:val="es-MX"/>
              </w:rPr>
              <w:t>–</w:t>
            </w:r>
            <w:r w:rsidR="005E252C" w:rsidRPr="0040691B">
              <w:rPr>
                <w:lang w:val="es-MX"/>
              </w:rPr>
              <w:t xml:space="preserve"> </w:t>
            </w:r>
            <w:r w:rsidRPr="0040691B">
              <w:rPr>
                <w:lang w:val="es-MX"/>
              </w:rPr>
              <w:t>Febrero</w:t>
            </w:r>
            <w:r w:rsidR="00492593" w:rsidRPr="0040691B">
              <w:rPr>
                <w:lang w:val="es-MX"/>
              </w:rPr>
              <w:t xml:space="preserve"> 2018</w:t>
            </w:r>
          </w:p>
          <w:p w14:paraId="528644CC" w14:textId="77777777" w:rsidR="00492593" w:rsidRPr="0040691B" w:rsidRDefault="00492593" w:rsidP="00492593">
            <w:pPr>
              <w:rPr>
                <w:lang w:val="es-MX"/>
              </w:rPr>
            </w:pPr>
            <w:r w:rsidRPr="0040691B">
              <w:rPr>
                <w:lang w:val="es-MX"/>
              </w:rPr>
              <w:t>Open Road</w:t>
            </w:r>
          </w:p>
          <w:p w14:paraId="040A15C3" w14:textId="6ABB0E84" w:rsidR="00492593" w:rsidRPr="0040691B" w:rsidRDefault="0040691B" w:rsidP="00492593">
            <w:pPr>
              <w:rPr>
                <w:lang w:val="es-MX"/>
              </w:rPr>
            </w:pPr>
            <w:r w:rsidRPr="0040691B">
              <w:rPr>
                <w:lang w:val="es-MX"/>
              </w:rPr>
              <w:t xml:space="preserve">Desarrollo de software dentro del </w:t>
            </w:r>
            <w:r w:rsidR="008C39B3" w:rsidRPr="0040691B">
              <w:rPr>
                <w:lang w:val="es-MX"/>
              </w:rPr>
              <w:t>á</w:t>
            </w:r>
            <w:r w:rsidR="008C39B3" w:rsidRPr="0040691B">
              <w:rPr>
                <w:lang w:val="es-MX"/>
              </w:rPr>
              <w:t>rea</w:t>
            </w:r>
            <w:r w:rsidRPr="0040691B">
              <w:rPr>
                <w:lang w:val="es-MX"/>
              </w:rPr>
              <w:t xml:space="preserve"> de desarrollo</w:t>
            </w:r>
            <w:r w:rsidR="00492593" w:rsidRPr="0040691B">
              <w:rPr>
                <w:lang w:val="es-MX"/>
              </w:rPr>
              <w:t>.</w:t>
            </w:r>
          </w:p>
          <w:p w14:paraId="11F1908A" w14:textId="77777777" w:rsidR="00576842" w:rsidRPr="0040691B" w:rsidRDefault="00576842" w:rsidP="00492593">
            <w:pPr>
              <w:rPr>
                <w:lang w:val="es-MX"/>
              </w:rPr>
            </w:pPr>
          </w:p>
          <w:p w14:paraId="7B42C889" w14:textId="77777777" w:rsidR="00492593" w:rsidRPr="0040691B" w:rsidRDefault="0040691B" w:rsidP="00492593">
            <w:pPr>
              <w:rPr>
                <w:lang w:val="es-MX"/>
              </w:rPr>
            </w:pPr>
            <w:r>
              <w:rPr>
                <w:lang w:val="es-MX"/>
              </w:rPr>
              <w:t>Marzo</w:t>
            </w:r>
            <w:r w:rsidR="00492593" w:rsidRPr="0040691B">
              <w:rPr>
                <w:lang w:val="es-MX"/>
              </w:rPr>
              <w:t xml:space="preserve"> 2018 </w:t>
            </w:r>
            <w:r w:rsidR="00492593" w:rsidRPr="0040691B">
              <w:rPr>
                <w:lang w:val="es-MX"/>
              </w:rPr>
              <w:t>–</w:t>
            </w:r>
            <w:r w:rsidR="00492593" w:rsidRPr="0040691B">
              <w:rPr>
                <w:lang w:val="es-MX"/>
              </w:rPr>
              <w:t xml:space="preserve"> </w:t>
            </w:r>
            <w:r>
              <w:rPr>
                <w:lang w:val="es-MX"/>
              </w:rPr>
              <w:t>Julio</w:t>
            </w:r>
            <w:r w:rsidR="00492593" w:rsidRPr="0040691B">
              <w:rPr>
                <w:lang w:val="es-MX"/>
              </w:rPr>
              <w:t xml:space="preserve"> 2018</w:t>
            </w:r>
          </w:p>
          <w:p w14:paraId="4C1417C5" w14:textId="77777777" w:rsidR="000048D2" w:rsidRDefault="000048D2" w:rsidP="000048D2">
            <w:pPr>
              <w:rPr>
                <w:lang w:val="es-MX"/>
              </w:rPr>
            </w:pPr>
            <w:r w:rsidRPr="0040691B">
              <w:rPr>
                <w:lang w:val="es-MX"/>
              </w:rPr>
              <w:t>HRLSystems</w:t>
            </w:r>
          </w:p>
          <w:p w14:paraId="39E0BEE7" w14:textId="77777777" w:rsidR="00492593" w:rsidRPr="0040691B" w:rsidRDefault="0040691B" w:rsidP="0040691B">
            <w:pPr>
              <w:rPr>
                <w:lang w:val="es-MX"/>
              </w:rPr>
            </w:pPr>
            <w:r>
              <w:rPr>
                <w:lang w:val="es-MX"/>
              </w:rPr>
              <w:t>Desarrollo de software para el proyecto Opics perteneciente a Santander, en el m</w:t>
            </w:r>
            <w:r>
              <w:rPr>
                <w:lang w:val="es-MX"/>
              </w:rPr>
              <w:t>ó</w:t>
            </w:r>
            <w:r>
              <w:rPr>
                <w:lang w:val="es-MX"/>
              </w:rPr>
              <w:t xml:space="preserve">dulo de </w:t>
            </w:r>
            <w:r>
              <w:rPr>
                <w:lang w:val="es-MX"/>
              </w:rPr>
              <w:t>“</w:t>
            </w:r>
            <w:r>
              <w:rPr>
                <w:lang w:val="es-MX"/>
              </w:rPr>
              <w:t>Clientes</w:t>
            </w:r>
            <w:r>
              <w:rPr>
                <w:lang w:val="es-MX"/>
              </w:rPr>
              <w:t>”</w:t>
            </w:r>
          </w:p>
          <w:p w14:paraId="7E0871B1" w14:textId="77777777" w:rsidR="00492593" w:rsidRPr="0040691B" w:rsidRDefault="00492593" w:rsidP="00492593">
            <w:pPr>
              <w:rPr>
                <w:lang w:val="es-MX"/>
              </w:rPr>
            </w:pPr>
          </w:p>
          <w:p w14:paraId="24FE81F9" w14:textId="77777777" w:rsidR="00492593" w:rsidRPr="0040691B" w:rsidRDefault="0040691B" w:rsidP="00492593">
            <w:pPr>
              <w:rPr>
                <w:lang w:val="es-MX"/>
              </w:rPr>
            </w:pPr>
            <w:r>
              <w:rPr>
                <w:lang w:val="es-MX"/>
              </w:rPr>
              <w:t>Marzo</w:t>
            </w:r>
            <w:r w:rsidR="00492593" w:rsidRPr="0040691B">
              <w:rPr>
                <w:lang w:val="es-MX"/>
              </w:rPr>
              <w:t xml:space="preserve"> 2018 </w:t>
            </w:r>
            <w:r w:rsidR="00492593" w:rsidRPr="0040691B">
              <w:rPr>
                <w:lang w:val="es-MX"/>
              </w:rPr>
              <w:t>–</w:t>
            </w:r>
            <w:r w:rsidR="00492593" w:rsidRPr="0040691B">
              <w:rPr>
                <w:lang w:val="es-MX"/>
              </w:rPr>
              <w:t xml:space="preserve"> </w:t>
            </w:r>
            <w:r>
              <w:rPr>
                <w:lang w:val="es-MX"/>
              </w:rPr>
              <w:t>Agosto</w:t>
            </w:r>
            <w:r w:rsidR="00492593" w:rsidRPr="0040691B">
              <w:rPr>
                <w:lang w:val="es-MX"/>
              </w:rPr>
              <w:t xml:space="preserve"> 2018</w:t>
            </w:r>
          </w:p>
          <w:p w14:paraId="52CCEBDF" w14:textId="77777777" w:rsidR="00492593" w:rsidRDefault="00492593" w:rsidP="00492593">
            <w:pPr>
              <w:rPr>
                <w:lang w:val="es-MX"/>
              </w:rPr>
            </w:pPr>
            <w:r w:rsidRPr="0040691B">
              <w:rPr>
                <w:lang w:val="es-MX"/>
              </w:rPr>
              <w:t>HRLSystems</w:t>
            </w:r>
          </w:p>
          <w:p w14:paraId="1A81AF9E" w14:textId="77777777" w:rsidR="000A41FE" w:rsidRPr="000B6B71" w:rsidRDefault="0040691B" w:rsidP="000048D2">
            <w:pPr>
              <w:rPr>
                <w:lang w:val="es-MX"/>
              </w:rPr>
            </w:pPr>
            <w:r>
              <w:rPr>
                <w:lang w:val="es-MX"/>
              </w:rPr>
              <w:t xml:space="preserve">Desarrollo de </w:t>
            </w:r>
            <w:r w:rsidR="000B6B71">
              <w:rPr>
                <w:lang w:val="es-MX"/>
              </w:rPr>
              <w:t>p</w:t>
            </w:r>
            <w:r w:rsidR="000B6B71">
              <w:rPr>
                <w:lang w:val="es-MX"/>
              </w:rPr>
              <w:t>á</w:t>
            </w:r>
            <w:r w:rsidR="000B6B71">
              <w:rPr>
                <w:lang w:val="es-MX"/>
              </w:rPr>
              <w:t>ginas</w:t>
            </w:r>
            <w:r>
              <w:rPr>
                <w:lang w:val="es-MX"/>
              </w:rPr>
              <w:t xml:space="preserve"> web y aplicaciones para Android usando Android </w:t>
            </w:r>
            <w:r w:rsidR="000048D2">
              <w:rPr>
                <w:lang w:val="es-MX"/>
              </w:rPr>
              <w:t>Studio</w:t>
            </w:r>
            <w:r>
              <w:rPr>
                <w:lang w:val="es-MX"/>
              </w:rPr>
              <w:t xml:space="preserve"> para aplicaciones </w:t>
            </w:r>
            <w:r w:rsidR="000048D2">
              <w:rPr>
                <w:lang w:val="es-MX"/>
              </w:rPr>
              <w:t>nativas.</w:t>
            </w:r>
          </w:p>
          <w:p w14:paraId="7C3AFF8F" w14:textId="77777777" w:rsidR="00492593" w:rsidRPr="000B6B71" w:rsidRDefault="00492593" w:rsidP="00492593">
            <w:pPr>
              <w:rPr>
                <w:lang w:val="es-MX"/>
              </w:rPr>
            </w:pPr>
          </w:p>
          <w:p w14:paraId="7E6B15DE" w14:textId="77777777" w:rsidR="00492593" w:rsidRPr="0040691B" w:rsidRDefault="0040691B" w:rsidP="00492593">
            <w:pPr>
              <w:rPr>
                <w:lang w:val="es-MX"/>
              </w:rPr>
            </w:pPr>
            <w:r>
              <w:rPr>
                <w:lang w:val="es-MX"/>
              </w:rPr>
              <w:t>Agosto</w:t>
            </w:r>
            <w:r w:rsidR="00492593" w:rsidRPr="0040691B">
              <w:rPr>
                <w:lang w:val="es-MX"/>
              </w:rPr>
              <w:t xml:space="preserve"> 2018 </w:t>
            </w:r>
            <w:r w:rsidR="00492593" w:rsidRPr="0040691B">
              <w:rPr>
                <w:lang w:val="es-MX"/>
              </w:rPr>
              <w:t>–</w:t>
            </w:r>
            <w:r w:rsidR="00492593" w:rsidRPr="0040691B">
              <w:rPr>
                <w:lang w:val="es-MX"/>
              </w:rPr>
              <w:t xml:space="preserve"> </w:t>
            </w:r>
            <w:r>
              <w:rPr>
                <w:lang w:val="es-MX"/>
              </w:rPr>
              <w:t>Actualidad</w:t>
            </w:r>
          </w:p>
          <w:p w14:paraId="6D32EED7" w14:textId="77777777" w:rsidR="000A41FE" w:rsidRDefault="000A41FE" w:rsidP="00492593">
            <w:pPr>
              <w:rPr>
                <w:lang w:val="es-MX"/>
              </w:rPr>
            </w:pPr>
            <w:r w:rsidRPr="0040691B">
              <w:rPr>
                <w:lang w:val="es-MX"/>
              </w:rPr>
              <w:t>HRLSystems</w:t>
            </w:r>
          </w:p>
          <w:p w14:paraId="56019E6C" w14:textId="77777777" w:rsidR="00576842" w:rsidRPr="0040691B" w:rsidRDefault="0040691B" w:rsidP="0040691B">
            <w:pPr>
              <w:rPr>
                <w:lang w:val="es-MX"/>
              </w:rPr>
            </w:pPr>
            <w:r>
              <w:rPr>
                <w:lang w:val="es-MX"/>
              </w:rPr>
              <w:t>Desarrollo de software en OPICS para el resto de los m</w:t>
            </w:r>
            <w:r>
              <w:rPr>
                <w:lang w:val="es-MX"/>
              </w:rPr>
              <w:t>ó</w:t>
            </w:r>
            <w:r>
              <w:rPr>
                <w:lang w:val="es-MX"/>
              </w:rPr>
              <w:t xml:space="preserve">dulos como </w:t>
            </w:r>
            <w:r w:rsidRPr="0040691B">
              <w:rPr>
                <w:lang w:val="es-MX"/>
              </w:rPr>
              <w:t>“</w:t>
            </w:r>
            <w:r w:rsidRPr="0040691B">
              <w:rPr>
                <w:lang w:val="es-MX"/>
              </w:rPr>
              <w:t>Contratos</w:t>
            </w:r>
            <w:r w:rsidRPr="0040691B">
              <w:rPr>
                <w:lang w:val="es-MX"/>
              </w:rPr>
              <w:t>”</w:t>
            </w:r>
            <w:r w:rsidRPr="0040691B">
              <w:rPr>
                <w:lang w:val="es-MX"/>
              </w:rPr>
              <w:t xml:space="preserve">, </w:t>
            </w:r>
            <w:r w:rsidRPr="0040691B">
              <w:rPr>
                <w:lang w:val="es-MX"/>
              </w:rPr>
              <w:t>“</w:t>
            </w:r>
            <w:r w:rsidRPr="0040691B">
              <w:rPr>
                <w:lang w:val="es-MX"/>
              </w:rPr>
              <w:t>Propietarios</w:t>
            </w:r>
            <w:r w:rsidRPr="0040691B">
              <w:rPr>
                <w:lang w:val="es-MX"/>
              </w:rPr>
              <w:t>”</w:t>
            </w:r>
            <w:r w:rsidRPr="0040691B">
              <w:rPr>
                <w:lang w:val="es-MX"/>
              </w:rPr>
              <w:t xml:space="preserve">, </w:t>
            </w:r>
            <w:r w:rsidRPr="0040691B">
              <w:rPr>
                <w:lang w:val="es-MX"/>
              </w:rPr>
              <w:t>“</w:t>
            </w:r>
            <w:r w:rsidRPr="0040691B">
              <w:rPr>
                <w:lang w:val="es-MX"/>
              </w:rPr>
              <w:t>Fondos</w:t>
            </w:r>
            <w:r w:rsidRPr="0040691B">
              <w:rPr>
                <w:lang w:val="es-MX"/>
              </w:rPr>
              <w:t>”</w:t>
            </w:r>
            <w:r w:rsidRPr="0040691B">
              <w:rPr>
                <w:lang w:val="es-MX"/>
              </w:rPr>
              <w:t xml:space="preserve">, </w:t>
            </w:r>
            <w:r w:rsidRPr="0040691B">
              <w:rPr>
                <w:lang w:val="es-MX"/>
              </w:rPr>
              <w:t>“</w:t>
            </w:r>
            <w:r w:rsidRPr="0040691B">
              <w:rPr>
                <w:lang w:val="es-MX"/>
              </w:rPr>
              <w:t>Reportes</w:t>
            </w:r>
            <w:r w:rsidRPr="0040691B">
              <w:rPr>
                <w:lang w:val="es-MX"/>
              </w:rPr>
              <w:t>”</w:t>
            </w:r>
            <w:r w:rsidRPr="0040691B">
              <w:rPr>
                <w:lang w:val="es-MX"/>
              </w:rPr>
              <w:t>, etc.</w:t>
            </w:r>
            <w:r w:rsidR="000A41FE" w:rsidRPr="0040691B">
              <w:rPr>
                <w:lang w:val="es-MX"/>
              </w:rPr>
              <w:t xml:space="preserve"> </w:t>
            </w:r>
          </w:p>
          <w:p w14:paraId="172779DE" w14:textId="77777777" w:rsidR="00576842" w:rsidRPr="0040691B" w:rsidRDefault="00576842" w:rsidP="00576842">
            <w:pPr>
              <w:jc w:val="left"/>
              <w:rPr>
                <w:lang w:val="es-MX"/>
              </w:rPr>
            </w:pPr>
          </w:p>
          <w:p w14:paraId="607AEAF3" w14:textId="77777777" w:rsidR="00576842" w:rsidRPr="0040691B" w:rsidRDefault="00576842" w:rsidP="00576842">
            <w:pPr>
              <w:ind w:hanging="3468"/>
              <w:jc w:val="left"/>
              <w:rPr>
                <w:lang w:val="es-MX"/>
              </w:rPr>
            </w:pPr>
          </w:p>
        </w:tc>
      </w:tr>
    </w:tbl>
    <w:p w14:paraId="644F5C2B" w14:textId="77777777" w:rsidR="009A3309" w:rsidRPr="0040691B" w:rsidRDefault="009A3309">
      <w:pPr>
        <w:pStyle w:val="Sinespaciado"/>
        <w:jc w:val="both"/>
        <w:rPr>
          <w:lang w:val="es-MX"/>
        </w:rPr>
      </w:pPr>
    </w:p>
    <w:sectPr w:rsidR="009A3309" w:rsidRPr="0040691B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418" w:right="1152" w:bottom="142" w:left="1152" w:header="1397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EAE77" w14:textId="77777777" w:rsidR="008D3783" w:rsidRDefault="008D3783">
      <w:pPr>
        <w:spacing w:after="0" w:line="240" w:lineRule="auto"/>
      </w:pPr>
      <w:r>
        <w:separator/>
      </w:r>
    </w:p>
  </w:endnote>
  <w:endnote w:type="continuationSeparator" w:id="0">
    <w:p w14:paraId="1F8EF241" w14:textId="77777777" w:rsidR="008D3783" w:rsidRDefault="008D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B435A" w14:textId="77777777" w:rsidR="009A3309" w:rsidRDefault="005E252C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3EADF0F" wp14:editId="647BEC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7" name="Forma libre 3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mv="urn:schemas-microsoft-com:mac:vml" xmlns:ve="http://schemas.openxmlformats.org/markup-compatibility/2006">
          <w:pict>
            <v:group w14:anchorId="4FB8695A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yTE5BkAAAC0AAAOAAAAZHJzL2Uyb0RvYy54bWzsXdtuY8dyfQ+QfyD0GCAe7gtvgscHgcc2 AjgnBqwgzxyKIwmRSIbkjMbnb/wJ+Qb/WFZ1dzWruKv2blvjSc6AL9Ma7dLqqtX36urur//y8elx 9GG9PzxsN6+vqq/GV6P1ZrW9fdjcvb76j5vv/3l+NTocl5vb5eN2s3599cv6cPWXb/7xH75+3l2v 6+399vF2vR8BZHO4ft69vro/HnfXr14dVvfrp+Xhq+1uvcHHd9v90/KI/+7vXt3ul89Af3p8VY/H 01fP2/3tbr9drQ8H/PZN/Hj1TcB/9269Ov77u3eH9XH0+PoKuh3Dv/vw71v699U3Xy+v7/bL3f3D Kqmx/ANaPC0fNsg0Q71ZHpej9/uHDtTTw2q/PWzfHb9abZ9ebd+9e1itgw2wphqfWfPDfvt+F2y5 u36+22WaQO0ZT38YdvXXDz/tRw+3r6+ms6vRZvmEMvph/363HbVXo9v1YQWu3jwc1r/9zxb/Hd3t f/sVKoefdw9r+tXut1/vHjbL0Wq7Ge3B92+/bu7eP24PkMXfHVAdRrcPVEPwK/5GtD/v7q6R+w/7 3c+7n/aRO/z443b1X4fRZvvt/XJzt/6Xww6QqFj0F6/O/4T+fxf/fvT2+d+2t1B++f64DSXx8d3+ iVDB8ehjKPBfcoGvPx5HK/xyOq/qeo56scK3tpkvqjrWiNU9qk3nz1b336U/bJsJ+KG/qmeToNvy OmYYlExKkZGo1odTyR1eVnI/3y9361AhDsQdlxzaWCy576mdjB4f3u7Xo+k8shwkmeJD5ve724fj T9uHzREqMbtClBQ/oFz+GK/zSW2zs7xevT8cf1hvQ9EsP/x4OMYWeIufQh24TabcoFTePT2iMf7T q9Fs3o6eR4SapFmoEkLj0f0olQbaYcaBJhkHCDZOI4QcHJR3xnH1mQih1gGaChkXCI0x5+bgoNSz yLSe2YYthJCDUymmxxMbqCqgGq3npNLMRZJkzyd2qVWSbte6SvJdNbWDJRn3sQooryTn7XTuUFVA ei1Jn7QOUl1Aei1J95Ek6dVsYTNVS9Zd+2rJel1PHSzJuo9VwHotWW+qyma9LmC9kaw3i7GN1BSw 3kjWfSTJej2rbKYayXqDFmF2dY1ifea0m0ay7nLVSNbRZzp6FfHeFPDeSt6ridOZtwW8t5L3umls rlrJu9PttZJ1H6mI9Vay7ttXxHorWfexClifSNaduj4p4JwG8zzSzKY25ZMCymnONAxUxPhEMu7Z VsT3RPLtITlsv6KJRpq5LO95MrP6uEm/w08jTGNp3kmTmx2mwJh10tQGM8ebOO3ClOjjhr46wiCf hJs0y+wXBsEkzFPSfmFQSMKzImSwRMKLImGaUpA0Jg00bx8ykeYNQbzMSJobBPEyM6tkZ1VmKI3x Ab3MVBrISRxDdYmpNFoH8TJTaUAO4mWm1snUusxUGlgDepmpNHqSOMbHElNpiAziZabSKBjEy0yl gS6Il5naJFMxWpXoTgMWoWNIKhJPpmLcKRJPprZlptLoEpQpM5UGkCBeZiqNEiSOkaBEdxoMgniZ qdTlB/EyU6lbD+JlplLfHcSVqbG/SV0wuSTOnT/7qxGcP2/JXnTKyyP13Pzj6Pn1VVi+3se1Pf3+ afthfbMNEkfqwLFqC/kG9xFyO31/3Ei5gAP9WI6/crpTaKhzsQD4M6da7FxqBV/LOlhyUiP+BZY6 RWpipabkOF9OU/5Jas4lyZ851ZliNdZrzrlyjOKbgzWEUvNkLv9t1ABrICXHXznVUlgL9erJuWKd UyRXXjyYnSs9PXuwulBybAen0R6WwiqjV0+sLwLayW/FOJwmvKRdqVy53ZjTKns8uzEnV3KsH6dR T5Ya0pNzLZUrt0eXjmfNLPZs57DamCQ0pGPMsUzqPENuX+i2qOcLs7PcBVLPKfxzh+3jw+33D4+P 1PUFl/z628f96MMSzvS3d1WY0z6+f4LjNf5uPhmPOb8sHnJQSI8b6mTjlFh9yH/z4ix2+8PxzfJw H4FCJtQqltfwqG9uw0/36+Xtd+nn4/LhMf4MBh4xG4cXN/o/owv37fb2F/hC4cWGL/p+u//b1egZ ewavrw7//X65X1+NHv91Az/qompp4nAM/2knM5ob7uWXt/LL5v3Tt1swiV5guVkB9fXVkX/89oj/ 4a+xSYDC+XHz825FgmEIgmk3H/9zud+NyEr8EbzZf92ya3h5zV5VKuEsm0yKhqT/wDH9uTzUWD8Z HurQ8xLT8GX/eR7qajwVHcnymp3/9XgK6i0fvm4FzKdY6528yyijvKIlQCyOA26oYicxucr2vW8C q1rMaC1qYcmFdjV1PHnoYrNe1WLuYcm1dgV/pulBR891wprPyNNs6SVX29XE8SlhaBZYLXmCLCy5 3kY/Z+ulHNdglRxnFphyXVftzEHDxPak2nRMfg4TTfFfOfwr/3U1m5CD10STJeBbqopgGjzrJpoq g7pxLFWF0GOpLIXKs5Q6uRNvk8orUuXLruDFNeua8mZXk4r2ayxLa1UKY6dMlT+7wujkoRWVAq2u T5bWzcJDk6XgVV7l1K7aijyZpqGyENwKohzbla+acm17qinfdkUNxlaN5meZD3R9ZoEq53ZF/YID VlQEyr09n3m1Q/u3ne6DXAJZfQwSXnEqB7dbAjTwZzRfM+Xjrh3NlJN7NvcGFeXlRksx+Vdu7nnl tQC4Ik7q+0bKFjCpvIrRygbgud8l+7Pa6zXaouqvPN2+Xr/b2d02Hve/293dTj22JkXUK4d35db8 SQH1yuPdYC/QbpGTIuqnst77etFUKzcPp0pM5Qg898ZfmswNIqnpT+11E9Mi5qey0leVN5JT/EzW q0Zpm82RfBhZyrdRUl8tnHF8JqkPm2rWAAJ/wCnHqna66ZnkHkJ2lZhJ7rFpnU3EWuOyEWLs9Fw2 QtxtLVQ4ct1iIoe1Ejke+nfBos/oBrEHReJoswG9zI982QjxiumyEeIx83ewERIalbUBTYM2NQ+M yiWtiQbmIF7WVqeprWJ4LUJPbRUDaJE4RtCgDPvt+zsOGiRJPLvFB8STqRjphDKxe3rBjlIYmEc9 W0rkowmKwguTcvY8yRELNg1tXSA+OnJVw+MerWF3M6fRh07OppQ5k8oCnLLgHLOJkDXXHBbgNAsy IpvDAuyAlttm6Y9mi1hz4EYd4KCCGyoqgtlzv2m05IXGWNP0C85ppVQiOJunrPP2LZvGaTYH80si C+uhXh27djNSD1nw20T0isvMqzBwEiZF8s4943PKGqcN1UGypjRfLCELvqqoZR7nOUtOU9bTcWJ1 WPDcbkbqIatNcReLQa7gwEq0DtRw+KaiIBTvLd1ywXm0bJB9OLLK2O+YXUAVnEcBPLcXt1o1qWmh PfQSAOdWmbpN2rAeJKCjY4Fd4xRbAI9C1Na1i9orVe48OjI6p6nK1uTMKWkE8HqVCXZ05Bz9qg1X U8Tm7s0za5GGZfjGeksLjrAiZRfzslLtKDhs0/Rsx9szCa6xoGo8tYFBmqE5jQU1X5S1K3jHiiw/ V49z8wsJLqmAzJujnkHTceSU5RiZ02gPvGVleqaWPNSczrXj3Hx7GnIXouaznp498J8pOUbmNNoz IWdaQTuCC61I7lw7zs23B34rpadnT00+MWE3I3Ma7YFLrUjPOk13hsrnXDvOzbcn1uOh0knDDYsx LKfRmJrnkHk84O+cRjkcpCoyGg60KJen+4zDacIrlEtGwEnW260ViqWaCDdZL1qKYBkSoy0v1BbE I/X1uGVSukiZK64C6Psu0RyXaI7Pc96QFovdaA78FrXcjuag6q++cHjN4PHCZpy63ArTDcCcwjfQ H4XgjQXHGfKBTxnBVBy7MaV9ydjFycODaMDZW0+7FjEzKYFeL0tgQ9UCweiWRRa0TddFwYCeRWiL rqsJrM0SDghmOVnEsQcDaBY52YPe4wvz3r/YYUO1C+4alBTVudN8IA5OtHEkpgGnz9wvRzECgViu ofyV0ygVe/YBobMcGeHS/1+i+T57NB/tKBr9f5gyqV4eQaOf/Lx5U6VDLsn7eRoQpjRSUDgflntx vvWyEaGlkBwCDcOOHcuHc+nozkN+3qAABBtHDgtz2i7u4shhwcWRI4ODo0cGCkQw7JJjw4IO9Xb1 kZvX0xC8Z+CgFPIY4+CoyL2pS7QcfR2m1ZHzdu4VmeR6StvpXdtUxN5kSjEDhnHqxPnMQZJ0T8JI bCEV8K3Pm4dwAQupgHEVpefypGL0HJ5UhF4TYisMnVR8HgrYYlxF58VzzxaSrN8TCl/olp2KzGs8 nsi7mGsmboIwkWQVb8dOLVBnzSe2dSokrw3hpIZ15CDJOjmtRcXjNTUFoFhIso57SLJDcctOnTR3 yk4F4lVea9FxeHbZ6TC8hddZyjpeO70lZlKZy8pD0hF4FMPSrU8qAA9uXptxFX+Ho+gmkmS8bh3r VPSdU3b6jHmIDjdqgQq985BkHXfLTkfe2WWn4u5o3WJo1Am669KtDpiH+x0sHFm/HXUk2SF02MKR /Yk9fKtYuxB+aeHI3iREXxqGSabDdRMWkKzaTpHpKDunPqoYOw9IrledEutE2EXDvrxVohsfgWLD PPJy2J1PafHFBTSLIGKye7Q/mCK5hC8xXp0bIC6H3b2wqsthd48Z+7C724d9khivF/vRaLwLjrSp 7UijORR6FByoj0t2z5UWcEiwf/e6WAyDN9DywMb+NE6Tmy+FBA2KnRnBKOyd6zoQsQILCmCo7bcb C9EgmOPRGJvTqClWmSUGtWkbbMCgjnacmW8QFhNBgXwDhleQfP48XzfB2JxGg7CIC3iYGkaC+DOn UQwrtCjGPPJnTlksog3YjbVVCYsdWzkznx7MsgNyHjg9erBsiYL99TyLDWwtpggVnNTqYxHrkhK7 qxQlOMBix9ZheuK0gjeiXW6wVkaj7d+aTVFZ3J9w3pzG+lAWN5KiUIbMjVoNSGkLWRuuMOhmL9u3 l+3bz7R9i67IcN+HjtZ231Pfob6Ub9/OUj+OA1HUBZ289dROyVnPHdiLfPW0II5BYNILL11rtNkZ spICUOHkLyJXXxdDOh3IV9TBkC4HWk93IaS/wYSQ7mLbEulqyJZ8eevxF882qVJh13ZuzjVjPz04 yABCVEvuqTmN40fszbnq8jdOo4zOjr9devzLhu3n37BFL2b0+GFSqPr1P2XDllcToeWdBoA5bSN/ wttXgIful1DDOGPv11YT51yuHApcJDkYVNjWzcdf5aAiB4R52DowdJJjAsI/bSQ5Lsxw/YZpnRwa XCTphnatk25olye1czuvwmWwBuXnQ28KcZU8UV+dR19XKTo6kKVo6LOQFOVuNZCce9WA7grN2U3i BdGGeUWk683bKU0OjJqA0zunHN0CVNu3Lu1q+9YhS23fTsCDqZXavvWQJO3TsOlq2KcuC/eQJOs4 VeLoVMQ6LeFzCTbhtL6lVRHragsXsd+2XmoLt24cG9Umrsu7ulLFQ5K814twdXy3jqpNXA9J8t7W Tl1Qm7gekmS9CjcxGayrm1QqXEplNmd1k0oFPs0aqrZxq9rrjGUn43KlNnI9rSTr4eofw0C1j+sB SdLpzi3bPFnZPSRJeggzsVSSNd2jvLOPawCpfVyPb7WT67Hk3Z3y5S1oXOc8Sg6LjMsG42WD8XKb dmdzlKJvqHXkvYT+Xea0SXOTj2MPiKP/DejsYR8QT00VLvLoQu8X/yS3ab/YD0Ldd99tA+E7SMA0 P1nl+dxPkmw/ezI4TR71wrOwWMcE+tM0HpYyDqcJjyxQGvJ39qB0N9UwLw5/M+TiYZtYjpE51Rpk ivgzp1EMi4Qig9q0Hzto+JkRnJtvNiaTRWZjiq7kGJnTaA8f6h7SE1PrIrv5yCQmxqmqcX6cJh7P rOCvvt2Yzil7vCqMia2SY2ROY/6YtAYpTEt79cSENMohBjR2CIzDacQ7146/+vak07qcvWcOXRBC LYPlGJjTmH3aDx4wJlXdfkvO9OJ82BA04cve1WXv6jPtXWEVZngyw26v7cmkNqq+FO9d4dbe2D5C SxOOS+pPyHGJS2xTF/CizauwwAVmj9uSFoApN+lCk4vbySIs37s45w40A0cubbFhRyvSLo50n4WL Sw0gubSdQ8gEkivbKtzcayChj8teHChjI8mlLTBskpTHctY4Sqk7ohE6bvKtXJbx/ItBlHJZhgM5 hn36tEl8lrLLuT5tQm5iC0qyjmmGzRXdQJEZDZf1WlCS9ibciGsZKHlHSLuplfJY1uHScANKeSwb 8s0bWimXZRXfx+typVyWXgVVR04W4R06A0lW9RDZbSklWQ/P0BlAknOvDUvKnbJTx00EzsVhYr+v lu5xuTw/1lla/x1EZL988YuGSItfarTW4W0xqCMvb5qN8bRgmp3DW/j2JZ4dcxpn4xgL46Jh4K4w 6iHDqjfPLBiH04iHYSzI5evM+DOnaRGQXCMDQbOTdJVlvHQAnDAKpxGNV7AD12Jh2Ai6ZYcJo3Aa 0TAkBLGh66j4uaJ+gvniwP5oUUyFBhdOunawzpfFziVs4/OHbaCRG4ud0BLUkubPCNuoJ+mWsbPV D47fc9wGLkaPHpAXLX+qKmz4BtyeJVA1pbN6dczTWwQRCKa/FpZcBgHFxpILoR4sOT90seT8sKpb WndYeqEXzNPyOhy5NmyUc8QK61IHS87LceerbaNaD/WRL2M4XPbVkmgeHge2rFRrorCd2S1ItSRa 1DQXNqEk+x6UJH8RwjhMKEm+y5cifxyOg5pgiv1wbNooSbUsqsZjWoJYaGphVMeX7buUqZXRYk57 ySaYqvxobnZDkrV/gYWrAyb5T+EOhmayBPx6QfOdXP2dwlQRHbPwho9ppOTfgVIBHbM5BXRYUCqi w4OSzpd5iHgwoRT18Q2lLlvqkZx5uA/DBFPUxxdfDDBF/djtECX1dXxByQCTtX/ug0nycUG1XcNU ZIdfkiq0w6FfndCf1OSzshjrRnZ0TaRJcq6D0/AQkwklyfe0ktTPxl57VIf0KVrGbI/qIfhpuNrE 1EtSXy2cxq0iPKbhkS4LTAV54Mo1WzMV5eEzpuI8UrhPl366SzHT75ekeiXHoV+d228m3ghCO005 Rw9K1vsWnim7ftHpxiEodXZ/EuI4LerV6f30Fl+XLfVGzsQdJNUR/gohkWYNoxuBs/aTsdcd0l5S FksvDhqaybofg8lMMyX5KYjWAJP0+yVJS82smVOSdGgty1Qzb8Cl/eYs5kHJPp8ma3alUK/keFCS +gaXhzhQinrcuGSWIz0bm3VvGtdERX18B7FL/UxR7/asdMdtzrPC9NbUjB41yFJ167VIOo+XxSr4 6G0wSb9fknS0NoM59NMD3kLGJp9cD0LI1klS786Z6MWAQSTJOxHqKKV49yYUFJSQM6xab3hcKN7j e5HdGoGrCSWYV71wA68Qc8Ek8+HRKquXoM34k/7xsUhDMUm+V7fIj5ehRHW4OM8vzvPo7LtcZ9LZ J6BodbhKb/LB8f6ot8t1Jt6lHZfrTDxm/i+uM3Hjsb+8J6tcU2cYgKlp592e/qZNc8sgzpGiA+KY xQRxjinrF0+PXt1gAhhdyQPiqVuKd4HHnULa4sNfWc+c0SyPlMFErgg9mZq3ywaUSabOy0xNcaI3 mHOVKEOTLtI9v2vQr0zaALvBxKkIPZmKyZEQj4S+4JmzMJULgceYrFl7r+RvDnbBoZxy9jZgIxYo SF5Ud1/ydwimZ0uwdEuZ8/4ep3FvklzsQcvBh9O65jAS7xjKHeaIDm9oAOcATo8AuMCVHCNzGtHg 3Q5SQ0+8wXEdTcpR9YzDabIdPukoiDlArBsswGnKeB7rf40S7ZfDBJyKcSAA+JwWzs0nEh7EgDxE JBy9So6ROU3FkgKA6/yeGn/nNMmRT5HswdZHn91wlka5oT3/LMfbaZwfpzHfc2v5q88PnGnKbq+i wYOn5BiZU84/ljcFSvfZDU9lQIMrsl+OH1rLnTnnx2nMl7UbCsw+t5ZRfH7gV1J2e/zA/afkGJnT qCc8e9Hu/IAjf+c0yaVmDa9cLz/wxyU8Hl8Yh9OIx+Ht8KX14p1byyg+P3CxKLs9fqg7pRbB7ZCR OY16wskV7YG/va/+wH+V5HhsYhxOEx7fA5/P/fB3TqMcvE4RDzEzffmeW8soPj9ltYd8P4PkwN8T lRzofODKiXJDrySmyJ9qQI4fMhqIN9KWnjODkflyAuByAuAznQBAAzCCYsLY+acHxTRpznMWEzMj 1+cnvMpkFqJYCBUdlox1Ue7aRdidi8s4KSS9tcCAH9lAgsLZKYq7ucjh3kVCR5yFXCTpqXWRUGgn pBltNBk6SUcttLF1wiQkI01r8kUbSNJH7iKpQBif8iLOVRiMjyVZx4t1toUqDmaKe7xNE9XRgJbu FTMKUF1nMsOhfRtKEo837RwsyfwsvEJgME+ToFw+LpaKgmnDHQgGlo6B8SqEioHB6zC2jfp0gIsl a7xLvbrSxKNePUnhQ0nqXSjJfIvYNbMUO4cEjPqg4l+m4e0Og/du+Eu3a1DXmVQTRyd1nYnbEFX0 C23jWDqpbsYrP/UqhcuUd6EJ5jFf2DNovmcszCIv909c7p/4/3z/xIv9kdSR9N2DgJE6Lqeyl9Vb 4wYk8voMPFtbLFf4RjCmOEHD1Jm7TtCuJbxK4zSuhn05f52L0SvokN+xdUmiMQgkDb2Li9lDkRxm BkXGY9QvkusYwtxwGjlyxXyKMNYEDdgF4jGEMVfJccacRgUwnhbZE5flQ1XjXDfOi625LN/Xy9vL 8p2Oyd9dP9/tcM4FE6H9cnf/sHqzPC7l/8MZmOt1vb3fPt6u99/8rwAAAAD//wMAUEsDBBQABgAI AAAAIQBztzj82gAAAAUBAAAPAAAAZHJzL2Rvd25yZXYueG1sTI9BS8NAEIXvgv9hGcGb3aRCU2Mm pQoKHk0tXrfZMQlmZ0N200Z/vVMvenkwvOG97xWb2fXqSGPoPCOkiwQUce1txw3C2+7pZg0qRMPW 9J4J4YsCbMrLi8Lk1p/4lY5VbJSEcMgNQhvjkGsd6pacCQs/EIv34Udnopxjo+1oThLuer1MkpV2 pmNpaM1Ajy3Vn9XkEPZZeH74Tl/2t+m03m0jd9m7rhCvr+btPahIc/x7hjO+oEMpTAc/sQ2qR5Ah 8VfPXpItZccBYXWXgi4L/Z++/AEAAP//AwBQSwECLQAUAAYACAAAACEAtoM4kv4AAADhAQAAEwAA AAAAAAAAAAAAAAAAAAAAW0NvbnRlbnRfVHlwZXNdLnhtbFBLAQItABQABgAIAAAAIQA4/SH/1gAA AJQBAAALAAAAAAAAAAAAAAAAAC8BAABfcmVscy8ucmVsc1BLAQItABQABgAIAAAAIQCYXyTE5BkA AAC0AAAOAAAAAAAAAAAAAAAAAC4CAABkcnMvZTJvRG9jLnhtbFBLAQItABQABgAIAAAAIQBztzj8 2gAAAAUBAAAPAAAAAAAAAAAAAAAAAD4cAABkcnMvZG93bnJldi54bWxQSwUGAAAAAAQABADzAAAA RR0AAAAA 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0slE78A AADbAAAADwAAAGRycy9kb3ducmV2LnhtbERPS2vCQBC+F/wPywi91U2FaomuEsTXTbSWXofsmIRm Z8PuVNN/7x4Ejx/fe77sXauuFGLj2cD7KANFXHrbcGXg/LV5+wQVBdli65kM/FOE5WLwMsfc+hsf 6XqSSqUQjjkaqEW6XOtY1uQwjnxHnLiLDw4lwVBpG/CWwl2rx1k20Q4bTg01drSqqfw9/TkDH1xs p8fs/LOWopNtiLz7PuyMeR32xQyUUC9P8cO9twYmaWz6kn6AXtw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bSyUTvwAAANsAAAAPAAAAAAAAAAAAAAAAAJgCAABkcnMvZG93bnJl di54bWxQSwUGAAAAAAQABAD1AAAAhAMAAAAA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4tAgsMA AADbAAAADwAAAGRycy9kb3ducmV2LnhtbESPQWvCQBSE74L/YXkFb7rRQGijq6ggeik0aen5kX0m sdm3Ibua5N+7hUKPw8x8w2x2g2nEgzpXW1awXEQgiAuray4VfH2e5q8gnEfW2FgmBSM52G2nkw2m 2vac0SP3pQgQdikqqLxvUyldUZFBt7AtcfCutjPog+xKqTvsA9w0chVFiTRYc1iosKVjRcVPfjcK 7KHNPuLbPv4evcH3eBmb/HZWavYy7NcgPA3+P/zXvmgFyRv8fgk/QG6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24tAgsMAAADbAAAADwAAAAAAAAAAAAAAAACYAgAAZHJzL2Rv d25yZXYueG1sUEsFBgAAAAAEAAQA9QAAAIgDAAAAAA=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hjB7MEA AADbAAAADwAAAGRycy9kb3ducmV2LnhtbERPz2vCMBS+D/Y/hDfwNlNFVKpR3EAQ9aITxNsjebbd mpfaxFr9681B2PHj+z2dt7YUDdW+cKyg101AEGtnCs4UHH6Wn2MQPiAbLB2Tgjt5mM/e36aYGnfj HTX7kIkYwj5FBXkIVSql1zlZ9F1XEUfu7GqLIcI6k6bGWwy3pewnyVBaLDg25FjRd076b3+1Cpov 2f5qu37wdnDZ6ePpsrmvhkp1PtrFBESgNvyLX+6VUTCK6+OX+APk7AkAAP//AwBQSwECLQAUAAYA CAAAACEA8PeKu/0AAADiAQAAEwAAAAAAAAAAAAAAAAAAAAAAW0NvbnRlbnRfVHlwZXNdLnhtbFBL AQItABQABgAIAAAAIQAx3V9h0gAAAI8BAAALAAAAAAAAAAAAAAAAAC4BAABfcmVscy8ucmVsc1BL AQItABQABgAIAAAAIQAzLwWeQQAAADkAAAAQAAAAAAAAAAAAAAAAACkCAABkcnMvc2hhcGV4bWwu eG1sUEsBAi0AFAAGAAgAAAAhADoYwezBAAAA2wAAAA8AAAAAAAAAAAAAAAAAmAIAAGRycy9kb3du cmV2LnhtbFBLBQYAAAAABAAEAPUAAACGAwAAAAA=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1g2kMUA AADbAAAADwAAAGRycy9kb3ducmV2LnhtbESPQWvCQBSE74X+h+UVeilmkxZUoqtIS0m9mWgL3h7Z 1yQ0+zZktyb+e1cQPA4z8w2zXI+mFSfqXWNZQRLFIIhLqxuuFBz2n5M5COeRNbaWScGZHKxXjw9L TLUdOKdT4SsRIOxSVFB736VSurImgy6yHXHwfm1v0AfZV1L3OAS4aeVrHE+lwYbDQo0dvddU/hX/ RsFUDnG5zbY/lL3km+/8o3vbzY5KPT+NmwUIT6O/h2/tL61glsD1S/gBcnUBAAD//wMAUEsBAi0A FAAGAAgAAAAhAPD3irv9AAAA4gEAABMAAAAAAAAAAAAAAAAAAAAAAFtDb250ZW50X1R5cGVzXS54 bWxQSwECLQAUAAYACAAAACEAMd1fYdIAAACPAQAACwAAAAAAAAAAAAAAAAAuAQAAX3JlbHMvLnJl bHNQSwECLQAUAAYACAAAACEAMy8FnkEAAAA5AAAAEAAAAAAAAAAAAAAAAAApAgAAZHJzL3NoYXBl eG1sLnhtbFBLAQItABQABgAIAAAAIQALWDaQxQAAANsAAAAPAAAAAAAAAAAAAAAAAJgCAABkcnMv ZG93bnJldi54bWxQSwUGAAAAAAQABAD1AAAAigMAAAAA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VNVIMIA AADbAAAADwAAAGRycy9kb3ducmV2LnhtbESP3WoCMRSE7wu+QziCdzVRsT+rUVpR8K6t9QEOm+Nm cXOyJlHXtzdCoZfDzHzDzJeda8SFQqw9axgNFQji0puaKw37383zG4iYkA02nknDjSIsF72nORbG X/mHLrtUiQzhWKAGm1JbSBlLSw7j0LfE2Tv44DBlGSppAl4z3DVyrNSLdFhzXrDY0spSedydnYb3 79skfblPeQrTvbFrUqvjRGk96HcfMxCJuvQf/mtvjYbXMTy+5B8gF3c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lU1UgwgAAANsAAAAPAAAAAAAAAAAAAAAAAJgCAABkcnMvZG93 bnJldi54bWxQSwUGAAAAAAQABAD1AAAAhwMAAAAA 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oFe7MMA AADbAAAADwAAAGRycy9kb3ducmV2LnhtbESPT4vCMBTE7wt+h/AEb2vqH1apRhFFEFxYrF68PZpn U2xeShNr/fZmYWGPw8z8hlmuO1uJlhpfOlYwGiYgiHOnSy4UXM77zzkIH5A1Vo5JwYs8rFe9jyWm 2j35RG0WChEh7FNUYEKoUyl9bsiiH7qaOHo311gMUTaF1A0+I9xWcpwkX9JiyXHBYE1bQ/k9e1gF x+/X9hp2sp3ujjwtzeXnkGmp1KDfbRYgAnXhP/zXPmgFswn8fok/QK7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8oFe7MMAAADbAAAADwAAAAAAAAAAAAAAAACYAgAAZHJzL2Rv d25yZXYueG1sUEsFBgAAAAAEAAQA9QAAAIgD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3mZSsEA AADbAAAADwAAAGRycy9kb3ducmV2LnhtbESP0YrCMBRE34X9h3AXfNNUkSq1qbgLsoIo6u4HXJpr W2xuSpOt9e+NIPg4zMwZJl31phYdta6yrGAyjkAQ51ZXXCj4+92MFiCcR9ZYWyYFd3Kwyj4GKSba 3vhE3dkXIkDYJaig9L5JpHR5SQbd2DbEwbvY1qAPsi2kbvEW4KaW0yiKpcGKw0KJDX2XlF/P/0bB MeafynVH/tI+3ke7hbnywSg1/OzXSxCeev8Ov9pbrWA+g+eX8ANk9gAAAP//AwBQSwECLQAUAAYA CAAAACEA8PeKu/0AAADiAQAAEwAAAAAAAAAAAAAAAAAAAAAAW0NvbnRlbnRfVHlwZXNdLnhtbFBL AQItABQABgAIAAAAIQAx3V9h0gAAAI8BAAALAAAAAAAAAAAAAAAAAC4BAABfcmVscy8ucmVsc1BL AQItABQABgAIAAAAIQAzLwWeQQAAADkAAAAQAAAAAAAAAAAAAAAAACkCAABkcnMvc2hhcGV4bWwu eG1sUEsBAi0AFAAGAAgAAAAhADN5mUrBAAAA2wAAAA8AAAAAAAAAAAAAAAAAmAIAAGRycy9kb3du cmV2LnhtbFBLBQYAAAAABAAEAPUAAACGAwAAAAA=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loZdsMA AADbAAAADwAAAGRycy9kb3ducmV2LnhtbESPT2sCMRTE74V+h/AKvdVsBa2uRimC0B5E6h+8PjZv N4ublyVJ3fXbG0HwOMzMb5j5sreNuJAPtWMFn4MMBHHhdM2VgsN+/TEBESKyxsYxKbhSgOXi9WWO uXYd/9FlFyuRIBxyVGBibHMpQ2HIYhi4ljh5pfMWY5K+ktpjl+C2kcMsG0uLNacFgy2tDBXn3b9V MF0jlYfm+JsV3eY48iWbbX9S6v2t/56BiNTHZ/jR/tEKvkZw/5J+gFzc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loZdsMAAADbAAAADwAAAAAAAAAAAAAAAACYAgAAZHJzL2Rv d25yZXYueG1sUEsFBgAAAAAEAAQA9QAAAIgDAAAAAA=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WFp38QA AADbAAAADwAAAGRycy9kb3ducmV2LnhtbESPT4vCMBTE7wt+h/AEb5oqUpdqFJEuiAfd9Q9eH82z LTYvpclq9dObBWGPw8z8hpktWlOJGzWutKxgOIhAEGdWl5wrOB6++p8gnEfWWFkmBQ9ysJh3PmaY aHvnH7rtfS4ChF2CCgrv60RKlxVk0A1sTRy8i20M+iCbXOoG7wFuKjmKolgaLDksFFjTqqDsuv81 Cuyp3chJnKentNql+vz9HKfbp1K9brucgvDU+v/wu73WCiYx/H0JP0DO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1had/EAAAA2wAAAA8AAAAAAAAAAAAAAAAAmAIAAGRycy9k b3ducmV2LnhtbFBLBQYAAAAABAAEAPUAAACJAwAAAAA=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40691B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0B75A" w14:textId="77777777" w:rsidR="009A3309" w:rsidRDefault="005E252C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B7D677" wp14:editId="0AAB6E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mv="urn:schemas-microsoft-com:mac:vml" xmlns:ve="http://schemas.openxmlformats.org/markup-compatibility/2006">
          <w:pict>
            <v:group w14:anchorId="6DEC5528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5VWmVxoAAAC0AAAOAAAAZHJzL2Uyb0RvYy54bWzsXdtuY8dyfQ+QfyD0GCAe7gtvgscHgcc2 AjgnBqyD88yhOJIQiWRIzmh8/safkG/wj2VVd1ezirtq77Y1HiATvkxLs0urq1bfq6u7v/7Lx6fH 0Yf1/vCw3by+qr4aX43Wm9X29mFz9/rqbzff/+v8anQ4Lje3y8ftZv366pf14eov3/zzP339vLte 19v77ePtej8CyOZw/bx7fXV/PO6uX706rO7XT8vDV9vdeoOP77b7p+URv+7vXt3ul89Af3p8VY/H 01fP2/3tbr9drQ8H/O+b+PHqm4D/7t16dfzPd+8O6+Po8fUVdDuGf/fh37f076tvvl5e3+2Xu/uH VVJj+Qe0eFo+bJBphnqzPC5H7/cPHainh9V+e9i+O3612j692r5797BaBxtgTTU+s+aH/fb9Lthy d/18t8s0gdoznv4w7OqvH37ajx5uX1817dVos3xCGf2wf7/bjvDr7fqwAldvHg7r3/5ni19Hd/vf foXK4efdw5r+a/fbr3cPm+Votd2M9uD7t183d+8ftwfI4u8OqA6j2weqIfgv/ka0P+/urpH7D/vd z7uf9pE7/PjjdvVfh9Fm++39cnO3/rfDDpCoWPQXr87/hH6/i38/evv8H9tbKL98f9yGkvj4bv9E qOB49DEU+C+5wNcfj6MV/nM6r+p6jnqxwre2mS+qOtaI1T2qTefPVvffpT9smwn4ob+qZ5Og2/I6 ZhiUTEqRkajWh1PJHV5Wcj/fL3frUCEOxB2X3IRL7ntqJ6PHh7f79agJepECkGSKD5nf724fjj9t HzZHqMTsClH6uwPK5Y/xOp/UNjvL69X7w/GH9TYUzfLDj4djbIG3+CnUgdtUCW9QKu+eHtEY/+XV aDZvR88jQk3SLFQJofHofpRKA+0w40CTjAMEG6cRQg4OyjvjuPqgJLJQ6wBNhYwLNBNCDg561pzX tJ7Zhi2EkINTKabHExuoKqAareek0sxFkmTPJ3apVZJu17pK8l01tYMlGfexCiivJOftdO5QVUB6 LUmftA5SXUB6LUn3kSTp1WxhM1VL1l37asl6XU8dLMm6j1XAei1Zb6rKZr0uYL2RrDeLsY3UFLDe SNZ9JMl6PatspmjkzS25QYswuzr05ycp9HMOlmTd5aqRrPtYRbw3Bby3kvdq4nTmbQHvreS9bhqb q1by7nR7rWTdRypivZWs+/YVsd5K1n2sAtYnknWnrk8KOKfBPNfP2dSmfFJAOc2ZhoGKGJ9Ixj3b ivieSL49JIftVzTRSDOX5T1PZlYfN+n/8NMI01iad9LkZocpMGadNLXBzPEmTrswJfq4oa+OMMgn 4SbNMvuFQTAJ85S0XxgUkvCsCBkskfCiSJimFCSNSQPN24dMpHlDEC8zkuYGQbzMzCrZWZUZSmN8 QC8zlQZyEsdQXWIqjdZBvMxUGpCDeJmpdTK1LjOVBtaAXmYqjZ4kjvGxxFQaIoN4mak0CgbxMlOb ZCqGsiJlkqkYrUrEacAiZTAkFYknUzHuFIknU9syU2l0CcqUmUoDSBAvM5VGCRLHSFCiOw0GQbzM VOryg3iZqdStB/EyU6nvDuLK1NjfpC6YXBLnzp/91QjOn7dkLzrl5ZF6bv5x9Pz6Kixf7+Panv7/ afthfbMNEkfqwLFqC/kG9xFyO31/3Ei5gAP9WI6/crpTaKhzsQD4M6da7FxqBV/LOlhyUiP+BZY6 RWpipabkOF9OU/5Jas4lyZ851ZliNdZrzrlyjOKbgzWEUvNkLv9t1ABrICXHXznVUlgL9erJuWKd UyRXXjyYnSs9PXuwulBybAen0R6WwiqjV0+sLwLayW/FOJwmvKRdqVy53ZjTKns8uzEnV3KsH6dR T5Ya0pNzLZUrt0eXjmfNLPZs57DamCQ0pGPMsUzqPENuX+i2qOcLs7PcBVLPKfxzh+3jw+33D4+P 1PUFl/z628f96MMSzvS3d1WY0z6+f4LjNf7ffDIec35ZPOSgkB431MnGKbH6kP/mxVns9ofjm+Xh PgKFTKhVLK/hUd/chp/u18vb79LPx+XDY/wZDDxiNg4vbvR/Rhfu2+3tL/CFwosNX/T9dv+Pq9Ez 9gxeXx3++/1yv74aPf77Bn7URdXSxOEYfmknM5ob7uWXt/LL5v3Tt1swiV5guVkB9fXVkX/89ojf 8NfYJEDh/Lj5ebciwTAEwbSbj39f7ncjshJ/BG/2X7fsGl5es1eVSjjLJpOiIekXOKY/l4calT/u LSgPdehR/3QPdTWeio5kec3O/3o8BfWWD1+3AuZTrPVO3mWUUV7REiAWxwE3VLGTmFxl+943gVUt ZrQWtbDkQruaOp48dLFZr2ox97DkWruCP9P0oKPwTljzGXmaLb3karuaOP4pDM0CqyVPkIUl19vo 52y9lOMarJLjzAJTruuqnTlomNieVJuOyc9hoin+K4d/5b+uZhNy8JposgR8S1URTINn3URTZVA3 jqWqEHoslaVQeZZSJ3fibVJ5Rap82RW8uGZdU97salLRfo1laa1KYeyUqfJnVxidPLSiUqDV9cnS ull4aLIUvMqrnNpVW5En0zRUFoJbQZRju/JVU65tTzXl266owdiq0fws84GuzyxQ5dyuqF9wwIqK gFb9Ocv5zKsd2r/tdB+NagZj9KSOZkUlQAN/gWbKx107mikn92zuDSrKy42WYvKv3NzzymsBcEWc 1HermfJzTyqvYrSyAXjud8n+rPZ6jbaIfOXp9vX63c7utvG4/93u7nbqsTUpol45vCu35k8KqFce 7wZ7gXa9nxRRP5X13teLplq5eThVYipH4Lk3/tJkbhBJTX9qr5uYFjE/lX1OVXkj+VQyX6O0zeZI PoysvW+jpL5aOOP4TFIfNtWsAQT+gFOOVe100zPJPYTsKjGT3GPTOpuItcZlI8TY6blshLjbWqhw 5LrFRA5rJXI89O+CRZ/RDWIPisTRZgN6mR/5shHiFdNlI8Rj5v/ARkhoVNYGNA3a1DwwKpe0JhqY g3hZW52mtorhtQg9tVUMoEXiGEGDMuy37+84aJAk8ewWHxBPpmKkE8rE7ukFO0phYB71bCmRjyYo Ci9MytnzJEcs2DS0dYH46MhVDY97tIbdzZxGHzo5m1LmTCoLcMqCc8wmQtZcc1iA0yzIiGwOC7AD Wm6bpT+aLWLNgRt1gIMKbqioCGbP/abRkhcaY03TLzinlVKJ4Gyess7bt2wap9kczC+JLKyHenXs 2s1IPWTBbxPRKy4zr8LASZgUyTv3jM8pa5w2VAfJmtJ8sYQs+Kqilnmc5yw5TVlPx4nVYcFzuxmp h6w2xV0sBrmCAyvROlDD4ZuKglC8t3TLBefRskH24cgqY79jdgFVcB4F8Nxe3GrVpKaF9tBLAJxb Zeo2acN6kICOjgV2jVNsATwKUVvXLmqvVLnz6MjonKYqW5Mzp6QRwOtVJtjRkXP0qzacYBGbuzfP rEUalnPADGNzmqyCI6xI2cW8rFQ7CnJ+vk3Tsx1vzyS4xoKq8dQGBmmG5jSaNF+UtSt4x4osP1eP c/MNgksqIPPmqGfQdBw5ZTlG5jTaA29ZmZ6pJQ81p3PtODffnobchaj5rKdnD/xnSo6ROY32TMiZ VtCO4EIrkjvXjnPz7YHfSunp2VOTT0zYzcicRnvgUivSs07TnaHyOdeOc/PtifV4qHTScMNiDMtp NKbmOWQeD/g7p1EOB6mKjIYDLcrl6T7jcJrwCuWSEXCS9Q5ChWKpJsJN1ouWIliGxGjLC7UF8Uh9 42OZlC5S5oqrAPq+SzTHJZrjM503RDdsRHOEWaAdzUHVX33h8JrB44XNOHW5FaYbgDmFb6A/CsEb C44z5AOfMoKpOHZjSvuSsYuThwfRgLO3nnYtYmZSAr1elsCGqgWC0S2LLGibrouCAT2L0BZdVxNY myUcEMxysohjD0oui5zsQe/xhXnvX+ywodoFdw1KiurcaT4QByfaOBLTgNNn7pejGIFALNdQ/spp lIo9+4DQWY6McOn/L9F8nz+aDzM4o/8PsxzVyyNo9JOfN2+qdMgleT9PA8KURgoK58NyL863XjYi tBSSQ6Bh2LFj+XAuHd15yM8bFIBg48hhYU7bxV0cOSy4OHJkcHD0yECBCIZdcmxY0KHerj4o+Dx8 TEPwnoGDUshCDo6K3Ju6RMvR12FaHTlv516RSa6ntJ3etU1F7E2mFDNgGKdOnM8cJEn3JIzEFlIB 3/q8eQgXsJAKGFdRei5PKkbP4UlF6DUhtsLQScXnoYAtxlV0Xjz3bCHJ+j2h8IVu2anIvMbjibyL uWbiJggTSVbxduzUAnXWfGJbp0Ly2hBOalhHDpKsk9NaVDxeU1MAioUk67iHJDsUt+zUSXOn7FQg XuW1Fh2HZ5edDsNbeJ2lrOO101tiJpW5rDwkHYFHMSzd+qQC8ODmtRlX8Xc4im4iScbr1rFORd85 Zadi76oQHW7UAhV65yHJOu6WnY68s8tOxd3RusXQqBN016VbHTAP9ztYOLJ+O+pIskPosIUj+xN7 +FaxdiH80sKRvUmIvjQMk0yH6yYsIFm1nSLTUXZOfVQxdh6QXK86JdaJsIuGfXmrRDc+AsWGeeTl sDuf0uKLC2gWQcRk92h/MEVyCV9ivDo3QFwOu3thVZfD7h4z9mF3tw/7JDFeL/aj0XgXHGlT25FG cyj0KDhQH5fsnist4JBgf6xBsRgGb6DlgY39aZwmN18KCRoUOzOCUdg713UgYgUWFMBQ2283FqJB MMejMTanUVOsMksMatM22IBBHe04M98gLCaCAvkGDK8g+fx5vm6CsTmNBmERF/AwNYwE8WdOoxhW aFGMeeTPnLJYRBuwG2urEhY7tnJmPj2YZQfkPHB69GDZEgX763kWG9haTBEqOKnVxyLWJSV2Y9FR JHZu6zA9EZc3ol1u4nZq/9Zsisri/oTz5jTWh7K4kRSFMlBp0j0JA1LaQtaGKwy62cv27WX79jNt 36KxG+774Oe23ffUd6gv5du3s9SP40AUdUEnbz21U3LWcwf2Il89LYhjEJj0wkvXGm12hqykAFQ4 +YvI1dfFkE4H8hV1MKTLgdbTXQjpbzAhpLvYtkS6GrIlX956/MWzTapU2LWdm3PNOHoMDjJxoOZq yT01p3H8iL15v4zOjv/+0uNfNmw/+4YtHeLq9vj4X/TIql//UzZseTURsjsNAHM6mPoJb18BHrpf Qg3jjL1fW02cc7lyKHCR5GBQYVs3H3+Vg4ocEOZh68DQSY4JCP+0keS4MMP1G6Z1cmhwkaQb2rUO 04LTaOjxpHZu51W4DNag/HzoTSGukifqq3N+rlJ0dCBL0dBnISnK3WogOXfNk5xP4gXRhnlFpOvN 2ylNDoyagNM7JwPdAlTbty7tavvWIUtt307Ag6mV2r71kCTt07DpatinLgv3kCTrOFXi6FTEOi3h c4Vpwml9S6si1tUWLmK/bb3UFm7dODaqTVyXd3Wliockea8X4er4bh1Vm7gekuS9rZ26oDZxPSTJ ehVuYjJYV1eFV7iUymzO6iaVCnyaNVRt41a11xnLTsblSm3kelpJ1sPVP4aBah/XA5Kk051btnmy sntIkvQQZmKpJGu6R3lnH9cAUvu4Ht9qJ9djybs75ctb0LjOeZQc1r6XDcbLBuPlNu3O5ihF31Dr yHsJ/bvMaZPmJh/HHhBH/xvQ2cM+IJ6aKlzk5AYLLZr8WPgr62aFT3Kb9ov9INR99902EL6DBCyH klWez/0kyfazJ4PT5FEvPAuLdUygP03jYSnjcJrwyAKlIX9nD0p3Uw3z4vA3Qy4etonlGJlTrUGm iD9zGsWwSCgyqE37sYOGnxnBuflmYzJZZDam6EqOkTmN9vCh7iE9MbUuspuPTGJinKoa58dp4vHM Cv7q243pnLLHq8KY2Co5RuY05o9Ja5DCtLRXT0xIoxxiQGOHwDicRrxz7firb086rcvZe+bQBSHU MliOgTmN2af94AFjUtXtt+RML86HDUETvuxdXfauPs/eFY0yhicz+PxsTya1UfWleO8Kt/bG9hFa mnBcUn9CjktcYpu6gBdtXoUFLjB73Ja0AEy5SReaXNxOFmH53sU5d6AZOHJpiw07WpF2caT7LFxc agDJpe0cQiaQXNlW4eZeAwl9XPbiQBkbSS5tgWGTpDyWs8ZRSt0RjdBxk2/lsoznXwyilMsyHMgx 7NOnTeKzlF3O9WkTchNbUJJ1TDNsrugGisxouKzXgpK0N+FGXMtAyTtC2k2tlMeyDpeGG1DKY9mQ b97QSrksq/g+Xpcr5bL0Kqg6crII79AZSLKqh8huSynJeniGzgCSnHttWFLulJ06biJwMPR+Yed2 3XVVnPNcHCZfvsPk5YtfNERa/FKjtQ5vi0EdeXnTbIynBdPsHN7Cty/x7JjTOBvHWBgXDQN3hVEP GVa9eWbBOJxGPAxjQS5fZ8afOU2LgOQaGQianaSrLOOlA+CEUTiNaLyCHbgWC8NG0C07TBiF04iG ISGIDV1Hxc8V9RPMFwf2R4tiKjS4cNK1g3W+LHYuYRufP2wD83tjsRPquFrS/BlhG/Uk3TJ2tvrB 8XuswULcBi5Gjx6QFy1/qips+AbcniVQNaWzenXM01sEEQimvxaWXAYBxcaSC6EeLDk/dLHk/LCq W1p3WHqhF8zT8jocuTZslHPECutSB0vOy3Hnq22jWg/1kY9izpq57Ksl0Tw8DmxZqdZEYTuzW5Bq SbSoaS5sQkn2PShJ/iKEcZhQknyXL0X+OBwHNcEU++HYtFGSallUjce0BLHQ1MKoji/bdylTK6PF nPaSTTBV+dHc7IYka/8CC1cHTPKfwh0MzWQJ+PWC5ju5kjmFqSI6ZuENH9NIyb8DpQI6ZnMK6LCg VESHByWdL/MQ8WBCKerjG0pdttQjOfNwH4YJpqiPL74YYIr6sdshSurr+IKSASZr/9wHk+Tjgmq7 hqnIDr8kVWiHQ786oT+pyWdlMdaN7OiaSJPkXAen4SEmE0qS72klqZ+NvfaoDulTtIzZHtVD8NNw tYmpl6S+WjiNW0V4TMMjXRaYCvLAlWu2ZirKw2dMxXmkcJ8u/XSXYqbfL0n1So5Dvzq330y8EYR2 mnKOHpSs9y08U3b9otONQ1Dq7P4kxHFa1KvT++ktvi5bdLYqZzhxB0l1hL9CSKRZw+hG4BPY2OsO aS8pi6UXBw3NZN2PwWSmmZL8FERrgEn6/ZKkpWbWzClJ9UpONfMGXNpvHoSS5NNkza4U6pUcTytJ fYPLQxwoRT1uXDLLkZ6Nzbo3jWuioj6+g9ilfqaod3tWuuM251lhemtqRo8aZKm69VokncfLYhV8 9DaYpN8vSTpam8Ec+ukBbyFjk0+uByFk6ySpd+dM9GLAIJLknQh1lFK8exMKCkrIGVatNzwuFO/x vchujcDVhBLMq164gVeIuWCS+fBoldVL0Gb8Sf/4WKShmCTfq1vkx8tQojpcnOd2BBOtD+Elu8ku yP74KFoABnE+YjwgjuIP4uzPGxBHCQdxjlMaEEcbCuIc0dAvTosxEs+nsgfEk6n5hYoB8WTq5cmq 800LujyMeM++334i6YawIF5WqrTKIHEsI6J7qh/9/320obvnlm45v8lP7PQTmd7XuMkBcwPiqVTj BZtx16cnsPKTXGfimvrlPVnlmjpL3VLe7ekvJppbUmvCdk1Ja6LZYxAva6vp0asbTABL0OepB453 gQ/WGZrlkTKYyBWhJ1Pzdlk/M/Nk6rzM1BQneoM5V4kyNOki3fO7Bv3KpA2wG0ycitCTqZgcCfFI 6AueOQtTuRB4jMmatfdK/uZgFxzKKWdvAzZigYLkRYVyvBvHadxJ/B2C6dkSLN1S5ozEaUKEiz1o OfhwWtccRuIdQ7nDHNHhDQ3gHMDpEQAXuJJjZE4jGrzbQWroiTc4rqNJOaqecThNtsMnHQVxYi3W DRbgNGWc6n+NEu2XwwScinEgAPicFs7NJxIexIA8RCQcvUqOkTlNxZICgOv8nhp/5zTJkU+R7MHM t89uOEuj3NCef5bj7TTOj9OY77m1/NXnB840ZbdX0eDBU3KMzCnnH/s7CpTusxueyoAGV2S/HD+0 ljtzzo/TmC9rNxSYfW4to/j8wK+k7Pb4gftPyTEyp1FPePai3fkBR/7OaZJLzRpeuV5+JmPG4/GF cTiNeBzeDl9aL965tYzi8wMXi7Lb44e6U2oR3A4ZmdOoJ5xckR/42/vqD/xXSY7HJsbhNOHxPfD5 3A9/5zTKwesU8RAz05fvubWM4vNTVnvI9zNIDvw9UcmBzgeunCiX16CsJqfRaHpBk3KtBuT4IaO8 2GcYTiOctpS/MTMYmS8nAC4nAD7TCQD0IkZQTJjQ/elBMU2a85zFxMzI9fkJrzKZhSgWQkWHJWNd lLt2EXbn4jJOCmHhkP2dwIAf2UCCwlkId3ORw72LhD4kC7lI0lPrIqHXOiHNaKPJ0Ek6aqGNrRMm IRlpWpMv2kCSPnIXSQXC+JQXca7CYHwsyTperLMtVHEwU9zjbZqojga0dK+YUYB0ljCzNcOhfRtK Eo837RwsyfwsvEJgME+ToJyji0VToCzVhjsQDCwdA+NVCBUDg9dhbBv16QAXS9Z4l3p1pYlHvXqS woeS1LtQkvkWsWtmKXYOCRj1QcW/TMPbHQbv3fCXbtegrjOpJo5O6joTtyGq6BfaxrF0Ut2MV37q VQqXKe9CE8xjLscplpvOefzLjpB32p/6HsyyLxfcd+rMJ7ng/sX+SOpI+u5BwEgdl0nZy+qtcQMS ijrdY+o6I4vlCt8IxhQnaJg6cz/fjiW8SuM0ruS6FvN3Xs11HZYYvYIO+R1blyQag8Kqs9+1gdlD kRxmBkXGY9QvkusYwrZzGjlyxXyKMNYEDdgF4jGEMVfJccacRgUwnhbZE5flQ1XjXDfOi61Bnbos 3y/Ldzomf3f9fLcLt9zc7Ze7+4fVm+VxKX8PZ2Cu1/X2fvt4u95/878CAAAA//8DAFBLAwQUAAYA CAAAACEAc7c4/NoAAAAFAQAADwAAAGRycy9kb3ducmV2LnhtbEyPQUvDQBCF74L/YRnBm92kQlNj JqUKCh5NLV632TEJZmdDdtNGf71TL3p5MLzhve8Vm9n16khj6DwjpIsEFHHtbccNwtvu6WYNKkTD 1vSeCeGLAmzKy4vC5Naf+JWOVWyUhHDIDUIb45BrHeqWnAkLPxCL9+FHZ6KcY6PtaE4S7nq9TJKV dqZjaWjNQI8t1Z/V5BD2WXh++E5f9rfptN5tI3fZu64Qr6/m7T2oSHP8e4YzvqBDKUwHP7ENqkeQ IfFXz16SLWXHAWF1l4IuC/2fvvwBAAD//wMAUEsBAi0AFAAGAAgAAAAhALaDOJL+AAAA4QEAABMA AAAAAAAAAAAAAAAAAAAAAFtDb250ZW50X1R5cGVzXS54bWxQSwECLQAUAAYACAAAACEAOP0h/9YA AACUAQAACwAAAAAAAAAAAAAAAAAvAQAAX3JlbHMvLnJlbHNQSwECLQAUAAYACAAAACEAD+VVplca AAAAtAAADgAAAAAAAAAAAAAAAAAuAgAAZHJzL2Uyb0RvYy54bWxQSwECLQAUAAYACAAAACEAc7c4 /NoAAAAFAQAADwAAAAAAAAAAAAAAAACxHAAAZHJzL2Rvd25yZXYueG1sUEsFBgAAAAAEAAQA8wAA ALgdAAAAAA== 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vmlkMMA AADbAAAADwAAAGRycy9kb3ducmV2LnhtbESPQWvCQBSE7wX/w/KE3uqmFmtJXSWIVW9Fa+n1kX1N QrNvw+5T03/vCoLHYWa+YWaL3rXqRCE2ng08jzJQxKW3DVcGDl8fT2+goiBbbD2TgX+KsJgPHmaY W3/mHZ32UqkE4ZijgVqky7WOZU0O48h3xMn79cGhJBkqbQOeE9y1epxlr9phw2mhxo6WNZV/+6Mz MOFiPd1lh5+VFJ2sQ+TN9+fGmMdhX7yDEurlHr61t9bAywSuX9IP0PML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ZvmlkMMAAADbAAAADwAAAAAAAAAAAAAAAACYAgAAZHJzL2Rv d25yZXYueG1sUEsFBgAAAAAEAAQA9QAAAIgDAAAAAA== 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f77cEA AADbAAAADwAAAGRycy9kb3ducmV2LnhtbESPQYvCMBSE78L+h/AWvNlUAyJdo+jCohdhreL50bxt q81LaaLWf78RBI/DzHzDzJe9bcSNOl871jBOUhDEhTM1lxqOh5/RDIQPyAYbx6ThQR6Wi4/BHDPj 7rynWx5KESHsM9RQhdBmUvqiIos+cS1x9P5cZzFE2ZXSdHiPcNvISZpOpcWa40KFLX1XVFzyq9Xg 1u3+V51X6vQIFndqrGx+3mg9/OxXXyAC9eEdfrW3RoOawvNL/AFy8Q8AAP//AwBQSwECLQAUAAYA CAAAACEA8PeKu/0AAADiAQAAEwAAAAAAAAAAAAAAAAAAAAAAW0NvbnRlbnRfVHlwZXNdLnhtbFBL AQItABQABgAIAAAAIQAx3V9h0gAAAI8BAAALAAAAAAAAAAAAAAAAAC4BAABfcmVscy8ucmVsc1BL AQItABQABgAIAAAAIQAzLwWeQQAAADkAAAAQAAAAAAAAAAAAAAAAACkCAABkcnMvc2hhcGV4bWwu eG1sUEsBAi0AFAAGAAgAAAAhALmn++3BAAAA2wAAAA8AAAAAAAAAAAAAAAAAmAIAAGRycy9kb3du cmV2LnhtbFBLBQYAAAAABAAEAPUAAACGAwAAAAA= 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5vgWMUA AADbAAAADwAAAGRycy9kb3ducmV2LnhtbESPQWvCQBSE74X+h+UJ3pqNtWhJXaUVBGl7UQvi7bH7 mkSzb2N2G6O/3hUKHoeZ+YaZzDpbiZYaXzpWMEhSEMTamZJzBT+bxdMrCB+QDVaOScGZPMymjw8T zIw78YradchFhLDPUEERQp1J6XVBFn3iauLo/brGYoiyyaVp8BThtpLPaTqSFkuOCwXWNC9IH9Z/ VkH7Ibu9tp8X/n45rvR2d/w6L0dK9Xvd+xuIQF24h//bS6NgOIbbl/gD5PQKAAD//wMAUEsBAi0A FAAGAAgAAAAhAPD3irv9AAAA4gEAABMAAAAAAAAAAAAAAAAAAAAAAFtDb250ZW50X1R5cGVzXS54 bWxQSwECLQAUAAYACAAAACEAMd1fYdIAAACPAQAACwAAAAAAAAAAAAAAAAAuAQAAX3JlbHMvLnJl bHNQSwECLQAUAAYACAAAACEAMy8FnkEAAAA5AAAAEAAAAAAAAAAAAAAAAAApAgAAZHJzL3NoYXBl eG1sLnhtbFBLAQItABQABgAIAAAAIQAjm+BYxQAAANsAAAAPAAAAAAAAAAAAAAAAAJgCAABkcnMv ZG93bnJldi54bWxQSwUGAAAAAAQABAD1AAAAigMAAAAA 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AgmzcAA AADbAAAADwAAAGRycy9kb3ducmV2LnhtbERPy4rCMBTdC/5DuIIb0VQFlWoUcRgcd9YXuLs017bY 3JQmYzt/P1kILg/nvdq0phQvql1hWcF4FIEgTq0uOFNwOX8PFyCcR9ZYWiYFf+Rgs+52Vhhr23BC r5PPRAhhF6OC3PsqltKlORl0I1sRB+5ha4M+wDqTusYmhJtSTqJoJg0WHBpyrGiXU/o8/RoFM9lE 6WF/uNF+kGyvyVc1Pc7vSvV77XYJwlPrP+K3+0crmIax4Uv4AXL9DwAA//8DAFBLAQItABQABgAI AAAAIQDw94q7/QAAAOIBAAATAAAAAAAAAAAAAAAAAAAAAABbQ29udGVudF9UeXBlc10ueG1sUEsB Ai0AFAAGAAgAAAAhADHdX2HSAAAAjwEAAAsAAAAAAAAAAAAAAAAALgEAAF9yZWxzLy5yZWxzUEsB Ai0AFAAGAAgAAAAhADMvBZ5BAAAAOQAAABAAAAAAAAAAAAAAAAAAKQIAAGRycy9zaGFwZXhtbC54 bWxQSwECLQAUAAYACAAAACEADAgmzcAAAADbAAAADwAAAAAAAAAAAAAAAACYAgAAZHJzL2Rvd25y ZXYueG1sUEsFBgAAAAAEAAQA9QAAAIUDAAAAAA== 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Z1+kcIA AADbAAAADwAAAGRycy9kb3ducmV2LnhtbESP3WoCMRSE7wu+QzgF72rSLhbdGsWKBe+sPw9w2Jxu Fjcn2yTV9e0bQfBymJlvmNmid604U4iNZw2vIwWCuPKm4VrD8fD1MgERE7LB1jNpuFKExXzwNMPS +Avv6LxPtcgQjiVqsCl1pZSxsuQwjnxHnL0fHxymLEMtTcBLhrtWvin1Lh02nBcsdrSyVJ32f07D 9PtapK37lL9hfDR2TWp1KpTWw+d++QEiUZ8e4Xt7YzQUU7h9yT9Azv8BAAD//wMAUEsBAi0AFAAG AAgAAAAhAPD3irv9AAAA4gEAABMAAAAAAAAAAAAAAAAAAAAAAFtDb250ZW50X1R5cGVzXS54bWxQ SwECLQAUAAYACAAAACEAMd1fYdIAAACPAQAACwAAAAAAAAAAAAAAAAAuAQAAX3JlbHMvLnJlbHNQ SwECLQAUAAYACAAAACEAMy8FnkEAAAA5AAAAEAAAAAAAAAAAAAAAAAApAgAAZHJzL3NoYXBleG1s LnhtbFBLAQItABQABgAIAAAAIQD9nX6RwgAAANsAAAAPAAAAAAAAAAAAAAAAAJgCAABkcnMvZG93 bnJldi54bWxQSwUGAAAAAAQABAD1AAAAhwMAAAAA 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D8KJsAA AADbAAAADwAAAGRycy9kb3ducmV2LnhtbERPz2vCMBS+D/wfwhO8ralSxuiMIhahoDBWe9nt0bw1 Zc1LaWKt/705DHb8+H5v97PtxUSj7xwrWCcpCOLG6Y5bBfX19PoOwgdkjb1jUvAgD/vd4mWLuXZ3 /qKpCq2IIexzVGBCGHIpfWPIok/cQBy5HzdaDBGOrdQj3mO47eUmTd+kxY5jg8GBjoaa3+pmFZwv j+N3KOSUFWfOOlN/lpWWSq2W8+EDRKA5/Iv/3KVWkMX18Uv8AXL3BAAA//8DAFBLAQItABQABgAI AAAAIQDw94q7/QAAAOIBAAATAAAAAAAAAAAAAAAAAAAAAABbQ29udGVudF9UeXBlc10ueG1sUEsB Ai0AFAAGAAgAAAAhADHdX2HSAAAAjwEAAAsAAAAAAAAAAAAAAAAALgEAAF9yZWxzLy5yZWxzUEsB Ai0AFAAGAAgAAAAhADMvBZ5BAAAAOQAAABAAAAAAAAAAAAAAAAAAKQIAAGRycy9zaGFwZXhtbC54 bWxQSwECLQAUAAYACAAAACEAzD8KJsAAAADbAAAADwAAAAAAAAAAAAAAAACYAgAAZHJzL2Rvd25y ZXYueG1sUEsFBgAAAAAEAAQA9QAAAIUDAAAAAA== 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WLwb8EA AADbAAAADwAAAGRycy9kb3ducmV2LnhtbESP0YrCMBRE34X9h3AXfNNUkSLVtOjCorAo2t0PuDTX ttjclCbW7t8bQfBxmJkzzDobTCN66lxtWcFsGoEgLqyuuVTw9/s9WYJwHlljY5kU/JODLP0YrTHR 9s5n6nNfigBhl6CCyvs2kdIVFRl0U9sSB+9iO4M+yK6UusN7gJtGzqMolgZrDgsVtvRVUXHNb0bB KeZd7foTb7WPD9HP0lz5aJQafw6bFQhPg3+HX+29VrCYwfNL+AEyfQAAAP//AwBQSwECLQAUAAYA CAAAACEA8PeKu/0AAADiAQAAEwAAAAAAAAAAAAAAAAAAAAAAW0NvbnRlbnRfVHlwZXNdLnhtbFBL AQItABQABgAIAAAAIQAx3V9h0gAAAI8BAAALAAAAAAAAAAAAAAAAAC4BAABfcmVscy8ucmVsc1BL AQItABQABgAIAAAAIQAzLwWeQQAAADkAAAAQAAAAAAAAAAAAAAAAACkCAABkcnMvc2hhcGV4bWwu eG1sUEsBAi0AFAAGAAgAAAAhAO1i8G/BAAAA2wAAAA8AAAAAAAAAAAAAAAAAmAIAAGRycy9kb3du cmV2LnhtbFBLBQYAAAAABAAEAPUAAACGAwAAAAA= 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99Lv8MA AADbAAAADwAAAGRycy9kb3ducmV2LnhtbESPT2sCMRTE74V+h/AK3mq2UouuRimCUA8i9Q9eH5u3 m8XNy5JEd/vtG0HwOMzMb5j5sreNuJEPtWMFH8MMBHHhdM2VguNh/T4BESKyxsYxKfijAMvF68sc c+06/qXbPlYiQTjkqMDE2OZShsKQxTB0LXHySuctxiR9JbXHLsFtI0dZ9iUt1pwWDLa0MlRc9ler YLpGKo/NaZMV3fY09iWbXX9WavDWf89AROrjM/xo/2gFnyO4f0k/QC7+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699Lv8MAAADbAAAADwAAAAAAAAAAAAAAAACYAgAAZHJzL2Rv d25yZXYueG1sUEsFBgAAAAAEAAQA9QAAAIgDAAAAAA== 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3oA+sQA AADbAAAADwAAAGRycy9kb3ducmV2LnhtbESPT4vCMBTE78J+h/AWvGm6KirVKCIVZA+uf/H6aJ5t 2ealNFG7fnqzIHgcZuY3zHTemFLcqHaFZQVf3QgEcWp1wZmC42HVGYNwHlljaZkU/JGD+eyjNcVY 2zvv6Lb3mQgQdjEqyL2vYildmpNB17UVcfAutjbog6wzqWu8B7gpZS+KhtJgwWEhx4qWOaW/+6tR YE/NtxwNs+SUlD+JPm8fg2TzUKr92SwmIDw1/h1+tddawaAP/1/CD5CzJ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N6APrEAAAA2wAAAA8AAAAAAAAAAAAAAAAAmAIAAGRycy9k b3ducmV2LnhtbFBLBQYAAAAABAAEAPUAAACJAwAAAAA= 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FC80" w14:textId="77777777" w:rsidR="008D3783" w:rsidRDefault="008D3783">
      <w:pPr>
        <w:spacing w:after="0" w:line="240" w:lineRule="auto"/>
      </w:pPr>
      <w:r>
        <w:separator/>
      </w:r>
    </w:p>
  </w:footnote>
  <w:footnote w:type="continuationSeparator" w:id="0">
    <w:p w14:paraId="5230E8F6" w14:textId="77777777" w:rsidR="008D3783" w:rsidRDefault="008D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574F" w14:textId="77777777" w:rsidR="009A3309" w:rsidRDefault="005E252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7ECF55E" wp14:editId="488DD3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1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mv="urn:schemas-microsoft-com:mac:vml" xmlns:ve="http://schemas.openxmlformats.org/markup-compatibility/2006">
          <w:pict>
            <v:group w14:anchorId="057E6F13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S4jqvhYAAN2sAAAOAAAAZHJzL2Uyb0RvYy54bWzsXdtu40iSfV9g/oHQ4wDbFkldjXYPBl3d jQV6ZxpoL/aZlmRbGFnUSnK5ev5mPmG/oX9sTmQyqAgyg8wqVxm7U3wp2qXwYcRhMjMuGalv//Th aZe83xxP23J/M0q/GY+SzX5Vrrf7h5vRf93++O+LUXI6F/t1sSv3m5vRb5vT6E/f/eHfvn05XG+y 8rHcrTfHBCD70/XL4Wb0eD4frq+uTqvHzVNx+qY8bPb48L48PhVn/Hp8uFofixegP+2usvF4dvVS HteHY7nanE7433f+w9F3Dv/+frM6//X+/rQ5J7ubEXQ7u3+P7t87+vfqu2+L64djcXjcrio1ik/Q 4qnY7nHTGupdcS6S5+O2BfW0XR3LU3l//mZVPl2V9/fb1cbZAGvSccOan47l88HZ8nD98nCoaQK1 DZ4+GXb1l/e/HJPt+mY0nY2SffGEZ/TT8flQJul8lKw3pxXIerc9bX7/3xK/Jg/H3/8Bnd3PeNDF 3ebvxbpMVuU+OYLs3/+xf3jelSfI4W9OGAvJekvDA//FnxHnL4eHa9z6p+Ph18MvR08cfvy5XP3t lOzL7x+L/cPmz6cDIDGq6C+umn9Cvz/4v0/uXv6zXEPz4vlcusfw4f74RKggOPngnvZv9dPefDgn K/znbJFm2QKDYoXPJvlimWZ+OKweMWZaf7Z6/KH6w0meLf1fZfOp06249jd0SlZKkZEY06fLYzu9 7rH9+lgcNm40nIg7fmx4TP6x/UgvSbLb3h03yXTuWXaSTPGp5veH9fb8S7ndn6ESsytESfETnsun 8ZqOs0mYnuJ69Xw6/7Qp3bMp3v98Ovv3b42f3CBYV7bc4rHcP+3wKv7xKllOJslL4mArcZZKhVS6 TJPHpHoieBFrqEwKjdOFgZULsSyfhbFgWK0WFMoMrKkQy/JlGAvvm8SybMTzrcWyyTiMhVm2FlrO ckMtjNpaCkSFodJI6iX3Npgkv+M5SvLNB5lK9ueLuWFlKtlf5oaVkv3FbGZhSfbTiQUm6e8Ai+I/ k/zbVmZR/GeS/w4wyb9FGb3V9fCZ5WODskzSbwzXTLI/y6cWlGTfgpLcz8dLC0pyPzGGfq6oN7Hy KOpzSb1NVy6pN9+jPI77PIL7XHI/mVtTWB7BfS65n06tEZFL7o3HOJHU21CTKOonknrbxEkU9RNJ fQdYBPUTSX2eWsN+EkH9RFKf45UNL5CTCOqnknobahpF/VRSb5s4jaJ+KqnvAIugnrzbevJKp5YT AL/pImYM1amknjyFMPXTCOpnknobahZF/UxSb5s4i6J+JqnvAIugfiapt+aIWQTxM0n83HqEswje 55J3E2keRftc0m6ZN48ifS5JN6EMyq/I56386OKRXevVh331f/gpQVRFYRC52gdEZAiCyNFG+HPr owA46B/29KkhDFNJOK+Cnm5hGEPCHCF1C2OMkLALW2BJtzDGAQkvo9Qgf5ak0zgTEQR68TgjySd1 6HFmppWdCK4ppu0zNK0sTeNMJdeRlIFvGINOzqETjzOV/D8nHmcq+XhOPM7UrDIVoXWM7uSqETp8 sShxHrlxppK75dDjTCWXyonHmUpukxOPM5VcIxKH7xNjKjk/TjzOVHJvnHicqeTCOPE4U8lNceJx ppIrQuLwNWJMJWfDiceZSu6EE48zlVwGJx5nKrkFTjzOVFr6SRxre4yptLg78ThTafl24nGm0hLt xONMpYXYiceZSqstiWM9jTGVFlQnHmcqLZpOXJnqp9Zq6aPMZDMBfBwlSADfkUZYDIszrZj8Y/KC tJjLYj3ejCijRB88le83t6UTOdPKiWyGuzHSFZVZF4ndXkqmSDo5UXh4lSgL8PXgICmjVAkysyzA 11rQ3xwJoU5E5II8YJ2oZCC+ekA2hoz1z4g/56uWuxjNn6+Q9d04Mi80+L9B2sHpsOTneRHgP/aC yJw4QeRZOpVguT5l+caxcrWCrJZtE+J5pyqzb5mE3IaSY2S+VgyN4bNiDE+6yUd2w4n12cPKxcqx EayUbTbCX2WOZTYCeCXHyHz1ZrNUn55811i5eHsQUyo9LXsQFSs5toOv3h6W6tOT7xorF28PAjWl p2UPTUQ04JrI2h6W6tOT7xor17yrPd70KLKsmWuj2Qi+Vu9YNQX3THD+jn2WaL34RmwH1h5aUJx/ X68stCCJ4sep3G3XP253O1pQXLVz8/3umLwvUKe8e0jdirN7fkJZy//fYjoeM2+1uLuDQtrtae3y EZ76oP6bV9/icDyd3xWnRw/kbkKzdXGNYuV+7X563BTrH6qfz8V2538GAzsEl6iR+eqSL5Ddlevf UGlCjRCVvsfy+PdR8oJy7M3o9D/PxXEzSnb/sUeVaplOyA8+u18m0zmFOkf5yZ38ZP/89H0JJhHA F/sVUG9GZ/7x+zN+w1+j/oqH8/P+18OKBN3CDtNuP/x3cTwkZCX+CLXCv5RceCuuuWRFT7iWrUzy hlS/oOz3VvU/jOtA/W9Bz4SYRqXwy9X/vJOEiaTyQ4prLq5m5JtTYRULIDQBYVySlW8B8ylSF5e6 HZ7RJWO3oDw1gboBdhFSKRoq2vn7WfU/IIRxZH4G9YgQDjwuoQ+l/QL6yOSMgYOpV+AY+sh0WBa2 Cw++xqFkUUCbZiqsTY6q9lEWOYCCzMnlTlmQG8qa1MqgEBvGkSSnkzCQYnls2KVKfAbNlGqpVcLd wipJni2gCKKRoLncjPLGbaZpxqr1MexSRT0DRjJtwUiiDRjJswUjB3P4uatCngUjOb5ogylhyFcG ErJDvtLMPvvg4zbj8LA7S/xZ8pUYpbjLK/IINJ8mSCNgQiAX4+LDerc0XXij8CL5ZfIiwG6lF3Q4 cj3lj/nKeN6z9/MPtOeP+cpijdvyx+zDtjXF9CUiBktNHye5Zdq8ORImBIXUuTeZ783XSkX4uyTW Zwkmsn4prTzf6LXGhlEZ3ZvhZboJCeOwduBxCCeGcOKNthPCkQmEEy4d+cXDiXy88FG6i3QvwcQC EwbFEijtfoZYggrHQOwIJGa0Y8/fzAokwiDS7zJApN8VBpFelwEiXdswiPS5DJCmW9vmpOnUtilR 4cOCHMA2igofyP8LwGA1qn3jBYUPARhJbko78QI4kt3UwFH8LsI4/QTT9uha5RlFjAF1+iluBQ4e BXP+4Bx/Fc4xnvTrHEy8KeRfYtyE/Es/n9aDynLbGmLswvDVuzKvEWJn5lP9StqnjxWAU6CsGF8r BSvHkuMD/pSvlWPppVDE7HI/K2M5e8UQfJXOXVMptnVw3IY88JvlgWk/Qdtxw/9ikL+B47b0YWfD cUsz2t5MrtulovK6PDAA4R043A4HLk2NngvpZxCIgSVdjczC0r7GjLyNkF7S3QALcBQqLqRrKf2N dJxbWNLnMLEwc9WOSYeN0rkz+VL+Hbl3IQuVg+eczYCFKkNsIkniTSRJvIkkaTeRJO0mkiTdRFKk pxk55UGqJOvkCweYUonijgfYShaHsCIHPFJqYtCQUxwCk8QvXW4+ZKNqAAGMASa5n8+tEZ9J9m2w SPqpb69+Nwz6VRPIAg88/CRVE4gFJdlfLq1BoVpALCjJ/Wxi0YVk2cVAky7VAjJNqQQVepCqBcQG k9x38BVBPVV468cz8/03tII0ZnrVBGLwpVpA5mjBC5uoWkAsKEl97gqRIbaweeeivMmWagHJZtaQ UC0gNpikPjNXINUEks0NM1UbiE2+agOxoOS4zycW+aoJxIKS5E9chiFE/lSSb0HJGSddur6NwOhS LSDm4q+aQNKJ9QqpJpB0Pg/PhaoNJDUHq2oDSedGM6JuA8ktzVQbSIqBGJzyVRuI/SRnEfSrNpCl tdp+dB9IlplQETOOagQx30bVCJKmxlNUjSCWZ6kaQSzWVR8InnN47sJOpsuE4xJimCiac+VcDnqT 9blcZcXrM6Shwk0zQ432/1KN1mXQQr1NQ0+J9ZiGnhKLmaGnxGLmq+8pMecZWmSR47rFMupTym5j yqsz+87Rpdw+reuh5L4XwJ2Rv6nubCX4a1F4tJUop7L5ytlxcjNVxo4F+FoJIk0VJ0hONiFetGQk zpRbVYHeuoWvCtRijMtXmaX/NCFbwxRZHmcWp/97qWdB1o6vFZ81Td2FCSReomhHTiVKrmUHq2Wb jig/ynKkPJQcI/PVG45sRpSiSFREyTW147vZ9iDaVXpaTxJ5BCXHyHz19iBFEKUnov9IOeanewA1 rWCtbLsR0Cl7LLsRdys5RuZrNYCrGkDvDFN1qCIc7p6JKrYR6fbIeb4RxHbKNa1l7W1+ltpsix6E oBH0VE8b4WO3lg6qxxSKImlC7SamoX7T3qE8OZQn3648iTksUJ5027C+eHlSdWFetpXl1JjqipOY abzj9qriZD6mtDyhNhLWsL1Oa7vsir+fLACqjKkrHwVwZJHGwJHp0twl/wI4KnHkMn9thWTeyDSs lTZq48gUNWXqAupgEeqjR9Uh06nFcwTRqg6Zu5x5QCXMrBed0sxVk9u2qQPpcmwCC5qnmlXSicG3 alexsSTjNpYkHdYZekneq1MK2zaqamS+oGRkgC9Vi6SDjJBNDmCpUe7qOyEsxb0/1TGAJUd65irm ISw11P35fQEsOdhT1yIWwpLc+0PyAlCS+jl1HYWQJPP+MLo2kqpDGm9OuwjpcYa87ZC39T7p13sW 0KvTL/TiuuwL3qlQ9gWronL7rfAgb+QJ2A/naxU10nmR5NP3BDGNmzKIHcTo2MRSEmuqMoZx+Vop WeWGsCJ2BzFUECRjcP6Pd6wYh6+MFylXHSFSrSl4tIzD1wpv4QOjvoNW8irgbx9jovGwrlR2dEda WDOcXOsEEQ1XHVXTc8yHfmCMwA94iNqGqO3tojYM60DU5rrZvnjUVh8u0NxUOqHM5mfcVOrPyybU jrgttbb+SZ92Ae8exfoAlPRp7f08IuhAv6cBJV1aE0p5tH7PUkAr6dFmOAQ7uAdEerSutT9kn/Ro syn19gc2I6gozm1rCOikdpNm2FkThpK0ux0gISjFunV2uoriTCjFugklaTehFOsmlKTdhFK0W1Aq hDMHuwrh7NEueaeT2sPDXe0ndedXBIaDOlAch36ZYJL7dGmMCHUUAQ1RSzVFv7k9VdKPs2fc6fyB IaZ2lJpvo4rlqt3BATAVzi2NbUbqXHH7CahNpdYTUMeKT/0p0iG95AMQ24NkAkvtKU3Thdv0F8KS 9FtYivzcnlTV8De+/kFtKk3xNR/GuFC7StOxwb7aV2ozZu0rHQLzITD/2gNzcxtFFQHf+h3fPn6n wBu7KUK7u/71Dun1Jr/isBHnmXXtGKmOA8XyXsXlVj4AnqyLaKtlG5pxIMpXH3HzsSR9cpdzTvig E8bhq8erzgaBC9mdOPDKYTbuSi/4N63vjNS3l2o9BeaAg/z2fhjKVFBGpfecGPKjnCQcpU5y/Fgh yJ4jEcn7iRoLvCFm2V3hbpnSbz0WWqcBb4CwRi35HUqQofnqB1kKl8JbxEf38ud8ZbkKDu5AJ5dN /RiGnyden+EIl+EIl7c5woVml0DSxmUwv3jSBplXP/00kjZLCvY+Y85mjsP6XhJC7cjZuGM5qulN xioyhp3nlLIJAMncgdWoIWuQizFlNAJAMngym0dk4mAxo4ptAEmGTmbLjoydFq4CGUCSgZPZSaTS NQs0LwWVUvkas8VJld2hkIElSceDM3I/inb3BTwBE1XZ3caSxNuDSjJvJQLpkPd6H4MNJam3oFTG xoRSGRsTSg92461R+RprtKt8ja2VHO8mVBTtqvnXfJmjaFd5GgtKpWlMA1WWxoSKol0laUwoOdxt rRTtxpujkjRTZIWCb7Tq+41J0czcV5kF3kFUTi+vhIGk8jNzl+sJIKnsjPk2q+zMzG3uCWFFzTLq e99MrlTXr2WhHOy5y+uHtJJzjIUkx/rENYqGkCJYV92+U9djGEBSzb4m61T8rCe+ycKYYlS3r40l B7vJ1ce3+86Nsa66fQ3WVa9v5hLoIa4iWFeNvrk7ECCApPp8TaZUn2+eUokghBU11lWbb2px9dFd vpZOESOddkvXY8rlbEPGRVCuOnwz9429ASTV4WtSrjp8U8sDVS2+NpYc6AZRqsNXDE6Ek8PpcF/F 6XBm8rNqOfh6t3eZzHz1WWSTmeGr3qxSwvBVbxYzVdfSbV0wcK2t5hD7f/lVb+QPdBVNEHO5bDH8 H19tsNLPyCV5we5dj8gUObG+VjDkgbxcTzcYsjxerqdRDimcSq47m+34iCgMLKpvkYKP05kdr/nj ohOnx/nqs+1fSKz7WdQ3jRRrWsoZ/nbFpkbmP7FHTWN4MS18bdDDePwxX3vEbE0R3Lpx0VddQZiv 5PjGfK0U4NpKz6hAeO7Q+kZPUzu+m20Pwkalp0U8Amglx8h89fYgOI7SE4FvlFxTO76bbQ8CMqWn ZQ9CUyXHyHz19iDsjNOzOuSm7/k0teO72fboDc6WNVGVPAR0UcYgWIuS06o1TRnKeMPe67fbe41F PVDGcwWvcBmPnBP1Cf1yOuDb9e5e8EWCm5tR8XwuXS8L97mW9/f0Xbb5WJ6AcOmQ5QbZ2gHhv/uk L3GjLEd/c6y/l1muo+17bRCZ5aJESRtEpltcR2QbBFNEnXJyyfg2iszkGigyueXKH20Ulduislpb F5nZMlBUec7gFktsbdKFlyF/FN5RVq14tyhpekf/85zjg6dL4QXGQaiNTC851mo4j3FV6Ebw2+s4 hdcvvnoHgKW6Pd44Ka0834eX/mG9HNbLt1svMX0H1ksXLalVEd+3e/i5XP3tlOzLH9bb8y/ldn/G V8z6l16JRi+g/D3rjV0vGXnubtcLqpx+SnnVCpri8F58jyVQASaXyOY8X38f6+WbUmWRDghhnOY6 GsCRC6lvUgroI5dS33zgCZA6y7XU9wsEgORq6jsi2kByOU0z902fbYbkglp1t7SR1JLqyscBldSG FxBEm1QCUJJvE0rybUNJyk0oRbmplSR9Sr5UyEBJenUwRMBASbsJJWk3odR2l5wcooBWardLdfRF WyuKB2uPx4SStNtQknbzzVOn3RtjQbUmGW+w2uti4UjKXR06xJOk3ABSG11wdHCQcLXPZeqaA9t8 q24k49VTu1xSd/5JAEiybXCkTrcXpg3+7Mf4s2byvjpf77Y+Vqw71099k/A2b5EVFN6yjY6px4lz 8rkHHWPdiXPSuFt8qIdaFZzPUg/FGwb+X9GZQhOVq7HgzQ9FQZhf3fNmN8mKgxwOxgXLccjBVx/i 1F0p3c0m3C3Q17BA9SHc89I1w3fjq78rJ7T95AbK+GO+fgkx+oYB6NZ3MkakGG39I0v7zu2IE2s+ VOaB48N20SRuEETluekIL5iC0q6fnfjmfPUPo3qy3bGw1ooB2Iohyh2i3LeLcjGNBqJcN8hV6FpH uTT61ScfEdQipqC5hb21zYdzskK6mCpiFNXCH/Pv1quCWhc7+NK1DA+bIa2/mZSQrr4BIh19chjb INLtNEBkZBUGkVGV20vbNkfGVNg5GFJFevfkAbdBpGtvgKgQdkqxVBtGR7BBXVS/hsGLOiSRTmVo s6vO1rBg+vlVhyNaMJLh8GNSHRoWjOT4AjOEGF9LiPFqVxfvG3m6eBlCjm7liLH/avm5DTH2Ofjq nZcoIVJHztUMwVcP5V0c/wKbnittlqf1oNOjYk8zRohZYF34+hHmGRwMztl+jbW5uH4cnDNyzuAC PVy/PNBPcCGOxeFxu3pXnAv5u5O63mTlY7lbb47f/VMAAAAA//8DAFBLAwQUAAYACAAAACEATPEK 5dwAAAAFAQAADwAAAGRycy9kb3ducmV2LnhtbEyPQUvDQBCF74L/YRnBi9hNK1SbZlOkIF68NAq9 TrNjEpqdDdltk+bXO/WilwfDG977XrYZXavO1IfGs4H5LAFFXHrbcGXg6/Pt8QVUiMgWW89k4EIB NvntTYap9QPv6FzESkkIhxQN1DF2qdahrMlhmPmOWLxv3zuMcvaVtj0OEu5avUiSpXbYsDTU2NG2 pvJYnJwB/z656mMc9tNqu9eheGoept3FmPu78XUNKtIY/57hii/okAvTwZ/YBtUakCHxV69e8ryQ HQcDy9UcdJ7p//T5DwAAAP//AwBQSwECLQAUAAYACAAAACEAtoM4kv4AAADhAQAAEwAAAAAAAAAA AAAAAAAAAAAAW0NvbnRlbnRfVHlwZXNdLnhtbFBLAQItABQABgAIAAAAIQA4/SH/1gAAAJQBAAAL AAAAAAAAAAAAAAAAAC8BAABfcmVscy8ucmVsc1BLAQItABQABgAIAAAAIQAtS4jqvhYAAN2sAAAO AAAAAAAAAAAAAAAAAC4CAABkcnMvZTJvRG9jLnhtbFBLAQItABQABgAIAAAAIQBM8Qrl3AAAAAUB AAAPAAAAAAAAAAAAAAAAABgZAABkcnMvZG93bnJldi54bWxQSwUGAAAAAAQABADzAAAAIRoAAAAA 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/6fsIA AADbAAAADwAAAGRycy9kb3ducmV2LnhtbESPUWvCMBSF3wf+h3AF32aiYDeqUUQQBoJMux9wba5t sbkpSWbrfv0yEPZ4OOd8h7PaDLYVd/KhcaxhNlUgiEtnGq40fBX713cQISIbbB2ThgcF2KxHLyvM jev5RPdzrESCcMhRQx1jl0sZyposhqnriJN3dd5iTNJX0njsE9y2cq5UJi02nBZq7GhXU3k7f1sN auGVO6ri6G62zz6L7KJ+HgetJ+NhuwQRaYj/4Wf7w2hYvMHfl/QD5PoXAAD//wMAUEsBAi0AFAAG AAgAAAAhAPD3irv9AAAA4gEAABMAAAAAAAAAAAAAAAAAAAAAAFtDb250ZW50X1R5cGVzXS54bWxQ SwECLQAUAAYACAAAACEAMd1fYdIAAACPAQAACwAAAAAAAAAAAAAAAAAuAQAAX3JlbHMvLnJlbHNQ SwECLQAUAAYACAAAACEAMy8FnkEAAAA5AAAAEAAAAAAAAAAAAAAAAAApAgAAZHJzL3NoYXBleG1s LnhtbFBLAQItABQABgAIAAAAIQAN//p+wgAAANsAAAAPAAAAAAAAAAAAAAAAAJgCAABkcnMvZG93 bnJldi54bWxQSwUGAAAAAAQABAD1AAAAhwMAAAAA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cVbkcMA AADbAAAADwAAAGRycy9kb3ducmV2LnhtbERPy2rCQBTdF/oPwy10p5MKDTY6CbZYKFitT9xeMjcP mrmTZkaNf+8shC4P5z3NetOIM3WutqzgZRiBIM6trrlUsN99DsYgnEfW2FgmBVdykKWPD1NMtL3w hs5bX4oQwi5BBZX3bSKlyysy6Ia2JQ5cYTuDPsCulLrDSwg3jRxFUSwN1hwaKmzpo6L8d3syCt7+ 1qflLPbv33FxmB+K1eIY/SyUen7qZxMQnnr/L767v7SC1zA2fAk/QKY3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3cVbkcMAAADbAAAADwAAAAAAAAAAAAAAAACYAgAAZHJzL2Rv d25yZXYueG1sUEsFBgAAAAAEAAQA9QAAAIgDAAAAAA==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cDHBsQA AADbAAAADwAAAGRycy9kb3ducmV2LnhtbESPzWrDMBCE74W+g9hAb40UlzSJEyUU00BPLfm55LZY G9vEWhlJdZw+fVQo9DjMzDfMajPYVvTkQ+NYw2SsQBCXzjRcaTgets9zECEiG2wdk4YbBdisHx9W mBt35R31+1iJBOGQo4Y6xi6XMpQ1WQxj1xEn7+y8xZikr6TxeE1w28pMqVdpseG0UGNHRU3lZf9t NRQvs/jjOfv0X1VhT+9WnQ541PppNLwtQUQa4n/4r/1hNEwX8Psl/QC5v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DnAxwbEAAAA2wAAAA8AAAAAAAAAAAAAAAAAmAIAAGRycy9k b3ducmV2LnhtbFBLBQYAAAAABAAEAPUAAACJAwAAAAA=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Dpg4r8A AADbAAAADwAAAGRycy9kb3ducmV2LnhtbERPy4rCMBTdC/5DuIIbGRNdiHaMIor4AkEdmO2lubbF 5qY0Uevfm4Xg8nDe03ljS/Gg2heONQz6CgRx6kzBmYa/y/pnDMIHZIOlY9LwIg/zWbs1xcS4J5/o cQ6ZiCHsE9SQh1AlUvo0J4u+7yriyF1dbTFEWGfS1PiM4baUQ6VG0mLBsSHHipY5pbfz3WroVSt5 O6r0oHBMu2sx+b9n+43W3U6z+AURqAlf8ce9NRpGcX38En+AnL0BAAD//wMAUEsBAi0AFAAGAAgA AAAhAPD3irv9AAAA4gEAABMAAAAAAAAAAAAAAAAAAAAAAFtDb250ZW50X1R5cGVzXS54bWxQSwEC LQAUAAYACAAAACEAMd1fYdIAAACPAQAACwAAAAAAAAAAAAAAAAAuAQAAX3JlbHMvLnJlbHNQSwEC LQAUAAYACAAAACEAMy8FnkEAAAA5AAAAEAAAAAAAAAAAAAAAAAApAgAAZHJzL3NoYXBleG1sLnht bFBLAQItABQABgAIAAAAIQD8OmDivwAAANsAAAAPAAAAAAAAAAAAAAAAAJgCAABkcnMvZG93bnJl di54bWxQSwUGAAAAAAQABAD1AAAAhAMAAAAA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NdSqMUA AADbAAAADwAAAGRycy9kb3ducmV2LnhtbESPzU7DMBCE70i8g7VIvVGnPVQl1K2qSAj6c6HwANt4 iaPG6zRemsDT10hIPY5m55udxWrwjbpQF+vABibjDBRxGWzNlYHPj5fHOagoyBabwGTghyKslvd3 C8xt6PmdLgepVIJwzNGAE2lzrWPpyGMch5Y4eV+h8yhJdpW2HfYJ7hs9zbKZ9lhzanDYUuGoPB2+ fXrjdb/dPRWb6XFz7OVX3Hk3L87GjB6G9TMooUFux//pN2tgNoG/LQkAenkFAAD//wMAUEsBAi0A FAAGAAgAAAAhAPD3irv9AAAA4gEAABMAAAAAAAAAAAAAAAAAAAAAAFtDb250ZW50X1R5cGVzXS54 bWxQSwECLQAUAAYACAAAACEAMd1fYdIAAACPAQAACwAAAAAAAAAAAAAAAAAuAQAAX3JlbHMvLnJl bHNQSwECLQAUAAYACAAAACEAMy8FnkEAAAA5AAAAEAAAAAAAAAAAAAAAAAApAgAAZHJzL3NoYXBl eG1sLnhtbFBLAQItABQABgAIAAAAIQAc11KoxQAAANsAAAAPAAAAAAAAAAAAAAAAAJgCAABkcnMv ZG93bnJldi54bWxQSwUGAAAAAAQABAD1AAAAigMAAAAA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yJQzMMA AADbAAAADwAAAGRycy9kb3ducmV2LnhtbESPzWrDMBCE74G+g9hCLqGRkxRTu5FNCQR6TfpzXqyt ZWqtjKTGTp6+CgRyHGbmG2ZbT7YXJ/Khc6xgtcxAEDdOd9wq+PzYP72ACBFZY++YFJwpQF09zLZY ajfygU7H2IoE4VCiAhPjUEoZGkMWw9INxMn7cd5iTNK3UnscE9z2cp1lubTYcVowONDOUPN7/LMK NuMqz8eLL56LixkO5nvB2RcpNX+c3l5BRJriPXxrv2sF+RquX9IPkNU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vyJQzMMAAADbAAAADwAAAAAAAAAAAAAAAACYAgAAZHJzL2Rv d25yZXYueG1sUEsFBgAAAAAEAAQA9QAAAIgDAAAAAA==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OkD/cQA AADbAAAADwAAAGRycy9kb3ducmV2LnhtbESPQWvCQBSE70L/w/IK3nTTCkGiq7RCRTzVWPT6zD6T 2OzbJLua9N+7gtDjMDPfMPNlbypxo9aVlhW8jSMQxJnVJecKfvZfoykI55E1VpZJwR85WC5eBnNM tO14R7fU5yJA2CWooPC+TqR0WUEG3djWxME729agD7LNpW6xC3BTyfcoiqXBksNCgTWtCsp+06tR cNTNLkv95/p7tT01hy7eN11zUWr42n/MQHjq/X/42d5oBfEEHl/CD5CLO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jpA/3EAAAA2wAAAA8AAAAAAAAAAAAAAAAAmAIAAGRycy9k b3ducmV2LnhtbFBLBQYAAAAABAAEAPUAAACJAwAAAAA=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8U2+cUA AADbAAAADwAAAGRycy9kb3ducmV2LnhtbESPQWvCQBSE74X+h+UJ3uquIkGiq0jBqocWmrSCt2f2 mYRm34bs1sR/3y0Uehxm5htmtRlsI27U+dqxhulEgSAunKm51PCR754WIHxANtg4Jg138rBZPz6s MDWu53e6ZaEUEcI+RQ1VCG0qpS8qsugnriWO3tV1FkOUXSlNh32E20bOlEqkxZrjQoUtPVdUfGXf VsMpy939+Klejq9mZy5vi/1ZtXutx6NhuwQRaAj/4b/2wWhI5vD7Jf4Auf4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TxTb5xQAAANsAAAAPAAAAAAAAAAAAAAAAAJgCAABkcnMv ZG93bnJldi54bWxQSwUGAAAAAAQABAD1AAAAigMAAAAA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SePsQA AADbAAAADwAAAGRycy9kb3ducmV2LnhtbESP3WrCQBSE7wu+w3KE3tWNPxWNrmKliqI3/jzAIXtM gtmzaXZN4tt3CwUvh5n5hpkvW1OImiqXW1bQ70UgiBOrc04VXC+bjwkI55E1FpZJwZMcLBedtznG 2jZ8ovrsUxEg7GJUkHlfxlK6JCODrmdL4uDdbGXQB1mlUlfYBLgp5CCKxtJgzmEhw5LWGSX388Mo 2DYHO71rc9z/fNPt6/IYDfv1Tqn3bruagfDU+lf4v73TCsaf8Pcl/AC5+AUAAP//AwBQSwECLQAU AAYACAAAACEA8PeKu/0AAADiAQAAEwAAAAAAAAAAAAAAAAAAAAAAW0NvbnRlbnRfVHlwZXNdLnht bFBLAQItABQABgAIAAAAIQAx3V9h0gAAAI8BAAALAAAAAAAAAAAAAAAAAC4BAABfcmVscy8ucmVs c1BLAQItABQABgAIAAAAIQAzLwWeQQAAADkAAAAQAAAAAAAAAAAAAAAAACkCAABkcnMvc2hhcGV4 bWwueG1sUEsBAi0AFAAGAAgAAAAhAH0Unj7EAAAA2wAAAA8AAAAAAAAAAAAAAAAAmAIAAGRycy9k b3ducmV2LnhtbFBLBQYAAAAABAAEAPUAAACJAwAAAAA=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+fSX8QA AADbAAAADwAAAGRycy9kb3ducmV2LnhtbESPT2sCMRTE7wW/Q3hCbzVrD0tZjaKiUGFbqH/A42Pz 3F3cvCxJXNNv3xQKPQ4z8xtmvoymEwM531pWMJ1kIIgrq1uuFZyOu5c3ED4ga+wsk4Jv8rBcjJ7m WGj74C8aDqEWCcK+QAVNCH0hpa8aMugntidO3tU6gyFJV0vt8JHgppOvWZZLgy2nhQZ72jRU3Q53 o2BvtuvyHK4fbtoPQ16W8bO8RKWex3E1AxEohv/wX/tdK8hz+P2SfoBc/A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/n0l/EAAAA2wAAAA8AAAAAAAAAAAAAAAAAmAIAAGRycy9k b3ducmV2LnhtbFBLBQYAAAAABAAEAPUAAACJAwAAAAA=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79D4" w14:textId="77777777" w:rsidR="009A3309" w:rsidRDefault="005E252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11AE7D8" wp14:editId="003D03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7" name="Forma libre 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 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 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bre 1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 1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mv="urn:schemas-microsoft-com:mac:vml" xmlns:ve="http://schemas.openxmlformats.org/markup-compatibility/2006">
          <w:pict>
            <v:group w14:anchorId="7D7512CF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yBLvwBYAANysAAAOAAAAZHJzL2Uyb0RvYy54bWzsXdtu40iSfV9g/oHQ4wDbFkldjXYPBl3d jQV6ZxpoL/aZlmRbGFnUSnK5ev5mPmG/oX9sTmQyqAgyg8wqVxm7U3wp2qXwYcRhMjMuGalv//Th aZe83xxP23J/M0q/GY+SzX5Vrrf7h5vRf93++O+LUXI6F/t1sSv3m5vRb5vT6E/f/eHfvn05XG+y 8rHcrTfHBCD70/XL4Wb0eD4frq+uTqvHzVNx+qY8bPb48L48PhVn/Hp8uFofixegP+2usvF4dvVS HteHY7nanE7433f+w9F3Dv/+frM6//X+/rQ5J7ubEXQ7u3+P7t87+vfqu2+L64djcXjcrio1ik/Q 4qnY7nHTGupdcS6S5+O2BfW0XR3LU3l//mZVPl2V9/fb1cbZAGvSccOan47l88HZ8nD98nCoaQK1 DZ4+GXb1l/e/HJPt+mY0mY6SffGEZ/TT8flQJul8lKw3pxXIerc9bX7/3xK/Jg/H3/8Bnd3PeNDF 3ebvxbpMVuU+OYLs3/+xf3jelSfI4W9OGAvJekvDA//FnxHnL4eHa9z6p+Ph18MvR08cfvy5XP3t lOzL7x+L/cPmz6cDIDGq6C+umn9Cvz/4v0/uXv6zXEPz4vlcusfw4f74RKggOPngnvZv9dPefDgn K/znbJFm2QKDYoXPJvlimWZ+OKweMWZaf7Z6/KH6w0meLf1fZfOp06249jd0SlZKkZEY06fLYzu9 7rH9+lgcNm40nIg7fmwzfmw/0kuS7LZ3x00ymXmWnSRTfKr5/WG9Pf9SbvdnqMTsClFS/ITn8mm8 puNsEqanuF49n84/bUr3bIr3P5/O/v1b4yc3CNbVELzFY7l/2uFV/ONVspxMkpfEwVbiLJUKqXSZ Jo9J9UTwItZQmRQapwsDKxdiWT4LY8GwWi0olBlYeJVqsSxfhrHw4GohMs7AwmtYi2WTcRgLs2wt tJzlBhRGbS0FosJQaST1knsbTJLf8Rwl+eaDTCX788XcsDKV7C9zw0rJ/mI2s7Ak++nEApP0d4BF 8Z9J/m0rsyj+M8l/B5jk36KM3up6+MzysUFZJuk3hmsm2Z/lUwtKsm9BSe7n46UFJbmfGEM/V9Sb WHkU9bmk3qYrl9Sb71Eex30ewX0uuZ/MrSksj+A+l9xPp9aIyCX3xmOcSOptqEkU9RNJvW3iJIr6 iaS+AyyCeqzKlzcoT61hP4mgfiKpz/HKhhfISQT1U0m9DTWNon4qqbdNnEZRP5XUd4BFUD+V1KdT ywmYRlA/ldSTpxCmfhpB/UxSb0PNoqifSeptE2dR1M8k9R1gEdTPJPXWHDGLIH4miZ9bj3AWwftc 8m4izaNon0vaLfPmUaTPJekmlEH5Ffm8lR9dPLJrvfqwr/4PPyWIqigMIlf7gIgMQRA52gh/bn0U AAf9w54+NYRhKgnnVdDTLQxjSJgjpG5hjBESnkchYxyQ8DJKmPxZkk7jTEQQ6MXjjCSf1KHHmZlW diK4ppi2j++0sjSNM5VcR1IGvmEMOjmHTjzOVPL/nHicqeTjOfE4U7PKVITWMbqTq0bo8MWixHnk xplK7pZDjzOVXConHmcquU1OPM5Uco1IHL5PjKnk/DjxOFPJvXHicaaSC+PE40wlN8WJx5lKrgiJ w9eIMZWcDSceZyq5E048zlRyGZx4nKnkFjjxOFNp6SdxrO0xptLi7sTjTKXl24nHmUpLtBOPM5UW YiceZyqttiSO9TTGVFpQnXicqbRoOnFlqp9aq6WPMpPNBPBxlCABfEcaYTEszrRi8o/JC9JiLov1 eDOijBJ98FS+39yWTuRMKyeyGe7GSFdUZl0kdnspmSLp5ETh4VWiLMDXg4OkjFIlyMyyAF9rQX9z JIQ6EZEL8oB1opKB+OoB2Rgy1j8j/pyvWu5iNH++QtZ348i80OD/BmkHp8OSn+dFgP/YCyJz4gSR Z+lUguX6lOUbx8rVCrJatk2I552qzL5lEnIbSo6R+VoxNIbPijGMFHwX+chuOLE+e1i5WDk2gpWy zUb4q8yxzEYAr+QYma/ebJbq05PvGisXbw9iSqWnZQ+iYiXHdvDV28NSfXryXWPl4u1BoKb0tOyh iYgGXBNZ28NSfXryXWPlmne1x5seRZY1c200G8HX6h2rpuCeCc7fsc8SrRffiO3A2kMLivPv65WF FiRR/DiVu+36x+1uRwuKq3Zuvt8dk/cF6pR3D6lbcXbPTyhr+f9bTMdj5q0Wd3dQSLs9rV0+wlMf 1H/z6lscjqfzu+L06IHcTWjWKq5RrNyv3U+Pm2L9Q/Xzudju/M9gYIfgEjUyX13yBbK7cv0bKk2o EaLS91ge/z5KXlCOvRmd/ue5OG5Gye4/9qhSLdMJ+cFn98tkOqdQ5yg/uZOf7J+fvi/BJAL4Yr8C 6s3ozD9+f8Zv+GvUX/Fwft7/eliRoFvYYdrth/8ujoeErMQfoVb4l5ILb8U1l6zoCdeylUnekOoX lP3eqv6HxdWXbVX9zzlyxDQqhV+u/uedJEwklR9SXHNxNSPfnAqrWAD9msYlWfkWMJ8idXGp2+EZ 1eWGdEF5agJ1A+wipFI0VLTz97Pqf0AI48j8DOoRIRx4XEIfSvsF9JHJGQMHU6/AMfSR6bAsbBcm tBqHkkUBbZqpsDY5qtpHWeQACjInlztlQW4oa1Irg0JsGEeSnE7CQIrlsWGXKvEZNFOqpVYJdwur JHm2gCKIRoLmcjMqcbSZphmr1sewSxX1DBjJtAUjiTZgJM8WjBzM4eeuCnkWjOT4og3m0CFfGUjI DvlKM/vsg4/bjMPD7pTyZ8lXkttWp9A/JY9A82mCNAImBHIxLj6sd0uxsDlPHC+SXyYvAuxWekGH I9dT/pivjOc9ez//OJfLpyKaYo3b8sfsw7Y1xfQlIgZLTR8nuWXavDkSJgSF1Lk3me/N18oS+Lsk 1mcJJrJ+Ka083+i1xoZRGd2b4WW6CQnjsHbgcQgnhnDijbYTwtkJhBMLelW/eDiRjxc+SneR7iWY WGDCoFgCpV0/Y7wqlqDCMRCBJKME6ePOaMeev5kUwZRZO3BhEOl3GSDS7wqDSK/LAJGubRhE+lwG SNOtbXPSdGrblKjwYUEOYBtFhQ/k/wVgFLUUPgRgJLkp7cQL4Eh2UwNH8bsI4/QTTNuj69Ewo4gx oE4/xa3AwaNgzh+c46/COcaTfp2DiTeF/EuMm5B/6efTelBZbltDjF0YvnpX5jVC7Mx8ql9J+/Sx AnAKlBXja6Vg5VhyfMCf8rVyLL0Uiphd7mdlLGevGIKv0rlrKsW2Do7bkAd+szwwBnXAb3MO0xv4 bUsfdTb8tjSj3c3kuV0KKq9y3QgQzoHD7fDf0tRouZBuRgeW9DQyC0u7GjNyNkJ6SW8DLMBPqLiQ nqV0N9JxbmFJl8PEwsRV+yUdNkrfzuRLuXfk3YUsVP6d8zUDFqoEsYkkiTeRJPEmkqTdRJK0m0iS dBNJkZ5m5JMHqZKskyscYErliTseYCtXHMKKHPDIqIlBQz5xCEwSv3Sp+ZCNqv8DMAaY5H4+t0Z8 Jtm3wSLpp7a9+t0w6Fc9IAs88PCTVD0gFpRkf7m0BoXqALGgJPeziUUXcmUXA026VAfINKUKVOhB qg4QG0xy38FXBPVU4K0fz8y339AK0pjpVQ+IwZfqAJmjAy9souoAsaAk9bmrQ4bYovbZWnmTLdUB ks2sIaE6QGwwSX1mrkCqBySbG2aqLhCbfNUFYkHJcZ9PLPJVD4gFJcmfuARDiPypJN+CkjNOunRt G4HRpTpAzMVf9YCkE+sVUj0g6XwengtVF0hqDlbVBZLOjV5E3QWSW5qpLpAUAzE45asuEPtJziLo V10gS2u1/eg2kCwzoSJmHNUHYr6Nqg8kTY2nqPpALC9V9YFYrKs2EDzn8NyFjUyXCcflwzBRNOfK uRz0JutzucqK12fIQoV7ZoYS7f+lEq1LoIVam4aWEusxDS0lFjNDS4nFzFffUmLOM7TIIsd1i2XU Z5TdvpRXJ/ado0upfVrXQ7l9L4A7I39T3dnK79ei8GgrUc5k85WT4+RmqowdC/C1EkSaKk7QJQGV lozEiXKrKNBbtvBFgVqMcfkqk/SfJmRrmCLLo0oSvdQ3ywRay/oJoVeoqy6BxEsU7cipRMm17GC1 bNMR5UdZjpSHkmNkvvrHg2xGlKJIVETJNbXju9n2INpVelpPEnkEJcfIfPX2IEUQpSei/0g55qd7 ADWtYK1suxHQKXssuxF3KzlG5ms1IVQ1gN4ZpmpQRTjcOdARCLu7ItLtkfN8I4jtlGtay9rb/Cy1 2RY9CEEj6KmeNsLHbi0dVI8pFEXShNpNTEP9pr1DdXKoTr5ZdZKyi+3yJP4XS90XL0+qJszLrrKc +lJdcRIzjV9yX1WczMeUlidUgMnqHubvOjPssiv+flJEZUxd+SiAI4s0Bo5Ml+Yu+RfAUYkjl/lr KyTzRqZhrbRRG0emqClTF1AH03wfPaoOmU4tniOIVnXI3OXMAyphZr3olGaumty2TZ1Hl2MPWNA8 1auSTgy+VbeKjSUZt7Ek6bDO0EvyXh1S2LZRVSPzBSUjA3ypWiSdY4RscgBLjXJX3wlhKe79oY4B LDnSM1cxD2Gpoe6P7wtgycGeug6xEJbk3p+RF4CS1M+p6SiEJJn3Z9G1kVQd0nhz2kVIjzPkbYe8 rfdJv96jgF6dfqEX12Vf8E6Fsi9YFZXbb4UHeSNPwH44X6uokY6LJJ++J4hp3JRB7CBGxyaWklhT lTGMy9dKySo3hBWxO4ihgiAZg+N/unIZWOfi5KoTRKo1BY+W9eIrh94+MOo7ZyWvAv72KSYaD+tK pV93pIU1w8m1DhDRcNVJNT2nfOgHxgj8gIeobYja3i5qw/APRG2ud+aLR2312QLNTaUTymx+xk2l /rhsQu2I21Jr65/0aRfw7lGsD0BJn9bezyOCDrR7GlDSpTWhlEfr9ywFtJIebYYzsIN7QKRH6zr7 Q/ZJjzabUmt/YDOCiuLctoaATmo3aYadNWEoSbvbARKCUqxbR6erKM6EUqybUJJ2E0qxbkJJ2k0o RbsFpUI4c7CrEM4e7ZJ3Oqg9PNzVflJ3fEVgOKjzxHHmlwkmuU+XxohQJxHQELVUU/Sb21Ml/Th6 xh3OHxhiakep+TaqWK7aHRwAU+Hc0thmpI4Vt5+A2lRqPQF1qvjUHyId0ks+ALE9SCaw1J7SNF24 TX8hLEm/haXIz+1JVQ1/49sf1KbSFN/yYYwLtas0HRvsq32lNmPWvtIhMB8C8689MDe3UVQR8K3f 8e3jdwq8sZsitLvrX++MXm/ya84spQm3a8dIdRoolvcqLrfyAfBkXURbLdvQjANRvvqIm08l6ZO7 HHPC55wwDl89XnU0CFzI7sSBVw6zcVd6wb9pfUekvr1U6ykwBxzkt/fDUKbC7cph+qwHR36Uk4Sj 1EmO8+IdZM+JiOT9RI0F3hCz7K5wt0zptx4LrdOAN0CYxsPvUIIMzVc/yFK4FN4iPrmXP+cry1Vw cAc6uWzqxzD8PPH6DCe4DCe4vM0JLpSLDCRt3GzwxZM2yLz66aeRtFlSsPcZczZznNX3khBqR87G ncoRCjxFnmWeU8omACRzB1ajhqxBLsaU0QgAyeDJbB6RiYPFjCq2ASQZOpktOzJ2WrgKZABJBk5m J5FK1yzQvBRUSuVrzBYnVXaHQgaWJN2MplXCZuG+fydgoiq721iSeHtQSeatRCCd8V7vY7ChJPUW lMrYmFAqY2NCyYSNDSWJt0a7ytfYUHK8m1BRtKvmX/NljqJd5WksKJWmMQ1UWRoTKop2laQxoeQs Y2ulaDearlWSZoqsUPCNVn2/MSmamfsms8A7iMrp5ZUwkFR+Zu5yPQEklZ0x32aVnZm5zT0hLDnY bSxJu8mV6vq1LJSDPXd5/ZBWco6xkORYn7hG0RBSBOuq23fqegwDSKrZ12SKHI564pssjIVZdfva WJJ1k6uPb/edG2NddfsarKte38wl0ENcRbCuGn1zdyBAAEn1+ZpMqT7fPKUSQQgraqyrNt/U4uqj u3wtnSJGOu2WrseUy9mGjIugXHX4Zu4LewNIlDapb2dSrjp8U8sDVS2+NpYc6AZRqsNXDE6Ek8Ph cF/F4XBm8rNqOfh6t3eZzHz1WWSTmeGb3qxSwvBNbxYzVdfSbV0wcK2t5hD7f/lNb+QPdBVNEHO5 bDH8H19tsNLPyCV5we5dj8gUObG+VjDkgbxcTzcYsjxerqdRDimcSq47m+34wO5N+C6dWW+kXhxe n1zNHxedOD3OV59t/0Ji3c+ivmmkWJMRzvC3KzY1Mv+JPWoaw4tp4WuDHsbjj/naI2ZriuDWPce+ 6grCfCXHN+ZrpQDXVnpGD8LzqNHT1I7vZtuDsFHpaRGPAFrJMTJfvT0IjqP0ROAbJdfUju9m24OA TOlp2YPQVMkxMl+9PQg74/SsDrnpe7ub2vHdbHv0BmfLmqhKHgK6KGMQrEXJadWapgxlvGHv9dvt vcbLHCjjuUaEcBmPnBP1Cf1yOuDL9e5e8D2Cm5tR8XwuXS8L97mW9/f0Vbb5WJ6AcOmQ5QbZ2gHh v/uk73CjLEd/c6y/l9xaKNOLc9q+1wYBV3X6hhIlbRCZbnEdkW0QTBE1iEvGt1FkJtdAkcktV/5o o6jcFpXV2rrIzJaBospzBrcyrXXhZcgfhXeUVSveLUqa3tH/POf44OlSeIFxEGoj00uOtRrOY1wV uhH89jpO4fWLr94BYKlujzdOSivP9+Glf1gvh/Xy7dZLzPCB9dJtEFGrIr5u9/BzufrbKdmXP6y3 51/K7f6Mb5j1L70SjV5A+WvWG7teMvLc3a4XVDn9lPKqFTTF4b34GkugAkwukc15vv461ssXpcpV FAhhnOY6GsCRC6lvUgroI5dS33zgCZA6y7XU9wsEgORq6jsi2kByOU0z90WfbYbkglp1t7SR1JLq yscBldSGFxBEDUoBKMm3CSX5tqEk5SaUotzUSpI+JV8qZKAkvToYImCgpN2EkrSbUGq7S04OUUAr tdulOvqirRXFg7UTZ0JJ2m0oSbv55qnT7o2xoFqTjDdY7XWxcCTlrg4d4klSbgCpjS44OjhIuNrn MnXNgW2+VTeS8eqpXS6pO/8kACTZNjhSp9sL0wZ/9mP8WTN5X52vd1sfK9ad66dtePA2b5EVFN6y jY6px4lz8rkHHWPdiXPSuFt8qIdaFZzPUg/FGwb+X9GZQhOVq7HgzQ9FQZhf3fNmN8mKgxwOxgXL ccjBVx/i1F0p3C3BH/PVi3G3QF/DAtWHcM9L1wzD8NXDcULbT26gjD/m65cQo28YgG59J2NEitHW P7K079yOOLHmQ2UeOD5sF03iBkFUnpuO8IIpKO362Ylvzlf/MKon2x0La60YgK0Yotwhyn27KBdu fiDKdUuwCl3rKJdGv/rkI4Ja3IzmFvbWNh/OyQrpYqqIUVQLf8y/W68Kal3s4EvXMjxshrT+ZlJC uvoGiHT0yWFsg0i30wCRkVUYREZVbi9t2xwZU2HnYEgV6d2TB9wGka69AaJC2CnFUm0YHcEGdVH9 GgYv6pDELAwTQa9q1Ajzqw5HtLSRDBswkmELRnJ8gRlCjK8lxHi1q4v3jTxdTDUhR7dyxNh/tfzc hhj7HHz1zkuUEKkj52qG4KuH8i5OPaHzh3yt7ufdvu6+YvY0O92uKM1fIzQ4Z/s11ubi+nFwzsg5 gwv0cP3yQD/BhTgWh8ft6l1xLuTvTup6k5WP5W69OX73TwEAAAD//wMAUEsDBBQABgAIAAAAIQBM 8Qrl3AAAAAUBAAAPAAAAZHJzL2Rvd25yZXYueG1sTI9BS8NAEIXvgv9hGcGL2E0rVJtmU6QgXrw0 Cr1Os2MSmp0N2W2T5tc79aKXB8Mb3vtethldq87Uh8azgfksAUVcettwZeDr8+3xBVSIyBZbz2Tg QgE2+e1Nhqn1A+/oXMRKSQiHFA3UMXap1qGsyWGY+Y5YvG/fO4xy9pW2PQ4S7lq9SJKldtiwNNTY 0bam8licnAH/PrnqYxz202q716F4ah6m3cWY+7vxdQ0q0hj/nuGKL+iQC9PBn9gG1RqQIfFXr17y vJAdBwPL1Rx0nun/9PkPAAAA//8DAFBLAQItABQABgAIAAAAIQC2gziS/gAAAOEBAAATAAAAAAAA AAAAAAAAAAAAAABbQ29udGVudF9UeXBlc10ueG1sUEsBAi0AFAAGAAgAAAAhADj9If/WAAAAlAEA AAsAAAAAAAAAAAAAAAAALwEAAF9yZWxzLy5yZWxzUEsBAi0AFAAGAAgAAAAhAOrIEu/AFgAA3KwA AA4AAAAAAAAAAAAAAAAALgIAAGRycy9lMm9Eb2MueG1sUEsBAi0AFAAGAAgAAAAhAEzxCuXcAAAA BQEAAA8AAAAAAAAAAAAAAAAAGhkAAGRycy9kb3ducmV2LnhtbFBLBQYAAAAABAAEAPMAAAAjGgAA AAA= 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2rJOMIA AADbAAAADwAAAGRycy9kb3ducmV2LnhtbESPUWvCMBSF3wf7D+EOfJuJwxWpRpHBQBBks/6Aa3Nt i81NSTJb/fVGEPZ4OOd8h7NYDbYVF/KhcaxhMlYgiEtnGq40HIrv9xmIEJENto5Jw5UCrJavLwvM jev5ly77WIkE4ZCjhjrGLpcylDVZDGPXESfv5LzFmKSvpPHYJ7ht5YdSmbTYcFqosaOvmsrz/s9q UJ9euZ0qdu5s++ynyI7qdt1qPXob1nMQkYb4H362N0bDNIPHl/QD5PIOAAD//wMAUEsBAi0AFAAG AAgAAAAhAPD3irv9AAAA4gEAABMAAAAAAAAAAAAAAAAAAAAAAFtDb250ZW50X1R5cGVzXS54bWxQ SwECLQAUAAYACAAAACEAMd1fYdIAAACPAQAACwAAAAAAAAAAAAAAAAAuAQAAX3JlbHMvLnJlbHNQ SwECLQAUAAYACAAAACEAMy8FnkEAAAA5AAAAEAAAAAAAAAAAAAAAAAApAgAAZHJzL3NoYXBleG1s LnhtbFBLAQItABQABgAIAAAAIQDnask4wgAAANsAAAAPAAAAAAAAAAAAAAAAAJgCAABkcnMvZG93 bnJldi54bWxQSwUGAAAAAAQABAD1AAAAhwMAAAAA 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YNZPsYA AADbAAAADwAAAGRycy9kb3ducmV2LnhtbESP3WoCMRSE7wt9h3AK3mm2RbbtahQrCoJara14e9ic /aGbk3UTdX17UxB6OczMN8xw3JpKnKlxpWUFz70IBHFqdcm5gp/vefcNhPPIGivLpOBKDsajx4ch Jtpe+IvOO5+LAGGXoILC+zqR0qUFGXQ9WxMHL7ONQR9kk0vd4CXATSVfoiiWBksOCwXWNC0o/d2d jIL34/a0nsT+YxVn+9k++1weos1Sqc5TOxmA8NT6//C9vdAK+q/w9yX8ADm6AQAA//8DAFBLAQIt ABQABgAIAAAAIQDw94q7/QAAAOIBAAATAAAAAAAAAAAAAAAAAAAAAABbQ29udGVudF9UeXBlc10u eG1sUEsBAi0AFAAGAAgAAAAhADHdX2HSAAAAjwEAAAsAAAAAAAAAAAAAAAAALgEAAF9yZWxzLy5y ZWxzUEsBAi0AFAAGAAgAAAAhADMvBZ5BAAAAOQAAABAAAAAAAAAAAAAAAAAAKQIAAGRycy9zaGFw ZXhtbC54bWxQSwECLQAUAAYACAAAACEAKYNZPsYAAADbAAAADwAAAAAAAAAAAAAAAACYAgAAZHJz L2Rvd25yZXYueG1sUEsFBgAAAAAEAAQA9QAAAIsDAAAAAA== 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1X0QL8A AADbAAAADwAAAGRycy9kb3ducmV2LnhtbERPy4rCMBTdC/5DuII7m6qDSm0UKSO4msHHxt2lubbF 5qYkGa1+/WQxMMvDeefb3rTiQc43lhVMkxQEcWl1w5WCy3k/WYHwAVlja5kUvMjDdjMc5Jhp++Qj PU6hEjGEfYYK6hC6TEpf1mTQJ7YjjtzNOoMhQldJ7fAZw00rZ2m6kAYbjg01dlTUVN5PP0ZBMV+G t+PZl/uuCnP9NOn1jBelxqN+twYRqA//4j/3QSv4iGPjl/gD5OY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TVfRAvwAAANsAAAAPAAAAAAAAAAAAAAAAAJgCAABkcnMvZG93bnJl di54bWxQSwUGAAAAAAQABAD1AAAAhAMAAAAA 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HO0n8EA AADaAAAADwAAAGRycy9kb3ducmV2LnhtbERPS2vCQBC+C/6HZYReSt1tD2JTVyktpdWC0FTwOmTH JJidDdnNw3/vBgRPw8f3nNVmsJXoqPGlYw3PcwWCOHOm5FzD4f/raQnCB2SDlWPScCEPm/V0ssLE uJ7/qEtDLmII+wQ1FCHUiZQ+K8iin7uaOHIn11gMETa5NA32MdxW8kWphbRYcmwosKaPgrJz2loN j/WnPO9V9qtwSdtT+Xps89231g+z4f0NRKAh3MU394+J82F8ZbxyfQUAAP//AwBQSwECLQAUAAYA CAAAACEA8PeKu/0AAADiAQAAEwAAAAAAAAAAAAAAAAAAAAAAW0NvbnRlbnRfVHlwZXNdLnhtbFBL AQItABQABgAIAAAAIQAx3V9h0gAAAI8BAAALAAAAAAAAAAAAAAAAAC4BAABfcmVscy8ucmVsc1BL AQItABQABgAIAAAAIQAzLwWeQQAAADkAAAAQAAAAAAAAAAAAAAAAACkCAABkcnMvc2hhcGV4bWwu eG1sUEsBAi0AFAAGAAgAAAAhABBztJ/BAAAA2gAAAA8AAAAAAAAAAAAAAAAAmAIAAGRycy9kb3du cmV2LnhtbFBLBQYAAAAABAAEAPUAAACGAwAAAAA= 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fc9jsQA AADbAAAADwAAAGRycy9kb3ducmV2LnhtbESPwU7DMAyG70i8Q2QkbixlEmiUZROqhGCMywYP4DWm qWicrjFr4enxAYmj9fv//Hm5nmJnTjTkNrGD61kBhrhOvuXGwfvb49UCTBZkj11icvBNGdar87Ml lj6NvKPTXhqjEM4lOggifWltrgNFzLPUE2v2kYaIouPQWD/gqPDY2XlR3NqILeuFgD1VgerP/VdU jafXl+1dtZkfNodRfiQct4vq6NzlxfRwD0Zokv/lv/azd3Cj9vqLAsCu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L33PY7EAAAA2wAAAA8AAAAAAAAAAAAAAAAAmAIAAGRycy9k b3ducmV2LnhtbFBLBQYAAAAABAAEAPUAAACJAwAAAAA= 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ZwEBsIA AADbAAAADwAAAGRycy9kb3ducmV2LnhtbESPT4vCMBTE7wt+h/AEL8ua1t0t2jWKCMJedf+cH82z Kdu8lCTa6qc3grDHYWZ+wyzXg23FmXxoHCvIpxkI4srphmsF31+7lzmIEJE1to5JwYUCrFejpyWW 2vW8p/Mh1iJBOJSowMTYlVKGypDFMHUdcfKOzluMSfpaao99gttWzrKskBYbTgsGO9oaqv4OJ6vg tc+Lor/6xdviarq9+X3m7IeUmoyHzQeISEP8Dz/an1rBew73L+kHyNUNAAD//wMAUEsBAi0AFAAG AAgAAAAhAPD3irv9AAAA4gEAABMAAAAAAAAAAAAAAAAAAAAAAFtDb250ZW50X1R5cGVzXS54bWxQ SwECLQAUAAYACAAAACEAMd1fYdIAAACPAQAACwAAAAAAAAAAAAAAAAAuAQAAX3JlbHMvLnJlbHNQ SwECLQAUAAYACAAAACEAMy8FnkEAAAA5AAAAEAAAAAAAAAAAAAAAAAApAgAAZHJzL3NoYXBleG1s LnhtbFBLAQItABQABgAIAAAAIQCBnAQGwgAAANsAAAAPAAAAAAAAAAAAAAAAAJgCAABkcnMvZG93 bnJldi54bWxQSwUGAAAAAAQABAD1AAAAhwMAAAAA 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cls28MA AADbAAAADwAAAGRycy9kb3ducmV2LnhtbESPQWvCQBSE7wX/w/IEb3WjoJToKipYSk81il6f2WcS zb5NsluT/ntXKHgcZuYbZr7sTCnu1LjCsoLRMAJBnFpdcKbgsN++f4BwHlljaZkU/JGD5aL3NsdY 25Z3dE98JgKEXYwKcu+rWEqX5mTQDW1FHLyLbQz6IJtM6gbbADelHEfRVBosOCzkWNEmp/SW/BoF J13v0sSvP3823+f62E73dVtflRr0u9UMhKfOv8L/7S+tYDKG55fwA+Ti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2cls28MAAADbAAAADwAAAAAAAAAAAAAAAACYAgAAZHJzL2Rv d25yZXYueG1sUEsFBgAAAAAEAAQA9QAAAIgDAAAAAA== 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kBkMMUA AADbAAAADwAAAGRycy9kb3ducmV2LnhtbESPQWvCQBSE70L/w/IKveluWxSJbkIpWPWgYGyF3l6z r0lo9m3IbjX+e1cQPA4z8w0zz3rbiCN1vnas4XmkQBAXztRcavjcL4ZTED4gG2wck4YzecjSh8Ec E+NOvKNjHkoRIewT1FCF0CZS+qIii37kWuLo/brOYoiyK6Xp8BThtpEvSk2kxZrjQoUtvVdU/OX/ VsMh37vz+kt9rDdmYX620+W3apdaPz32bzMQgfpwD9/aK6Nh/ArXL/EHyPQCAAD//wMAUEsBAi0A FAAGAAgAAAAhAPD3irv9AAAA4gEAABMAAAAAAAAAAAAAAAAAAAAAAFtDb250ZW50X1R5cGVzXS54 bWxQSwECLQAUAAYACAAAACEAMd1fYdIAAACPAQAACwAAAAAAAAAAAAAAAAAuAQAAX3JlbHMvLnJl bHNQSwECLQAUAAYACAAAACEAMy8FnkEAAAA5AAAAEAAAAAAAAAAAAAAAAAApAgAAZHJzL3NoYXBl eG1sLnhtbFBLAQItABQABgAIAAAAIQCSQGQwxQAAANsAAAAPAAAAAAAAAAAAAAAAAJgCAABkcnMv ZG93bnJldi54bWxQSwUGAAAAAAQABAD1AAAAigMAAAAA 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DTxGMQA AADbAAAADwAAAGRycy9kb3ducmV2LnhtbESP3WrCQBSE7wt9h+UUvNON1RaNrlJFRak3/jzAIXtM gtmzMbsm8e3dgtDLYWa+Yabz1hSipsrllhX0exEI4sTqnFMF59O6OwLhPLLGwjIpeJCD+ez9bYqx tg0fqD76VAQIuxgVZN6XsZQuycig69mSOHgXWxn0QVap1BU2AW4K+RlF39JgzmEhw5KWGSXX490o 2DS/dnzVZr+7reiyON2Hg369Varz0f5MQHhq/X/41d5qBV9D+PsSfoCcP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Nw08RjEAAAA2wAAAA8AAAAAAAAAAAAAAAAAmAIAAGRycy9k b3ducmV2LnhtbFBLBQYAAAAABAAEAPUAAACJAwAAAAA= 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VmGlcQA AADbAAAADwAAAGRycy9kb3ducmV2LnhtbESPQWsCMRSE7wX/Q3iF3mpWQZGtUVqx0MIqqBU8PjbP 3aWblyVJ1/TfG0HwOMzMN8x8GU0renK+saxgNMxAEJdWN1wp+Dl8vs5A+ICssbVMCv7Jw3IxeJpj ru2Fd9TvQyUShH2OCuoQulxKX9Zk0A9tR5y8s3UGQ5KuktrhJcFNK8dZNpUGG04LNXa0qqn83f8Z Bd9m/VEcw3njRl3fT4sibotTVOrlOb6/gQgUwyN8b39pBZMJ3L6kHyAXV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FZhpXEAAAA2wAAAA8AAAAAAAAAAAAAAAAAmAIAAGRycy9k b3ducmV2LnhtbFBLBQYAAAAABAAEAPUAAACJAwAAAAA= 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A3"/>
    <w:rsid w:val="000048D2"/>
    <w:rsid w:val="000319A6"/>
    <w:rsid w:val="00052BE1"/>
    <w:rsid w:val="0007412A"/>
    <w:rsid w:val="000A41FE"/>
    <w:rsid w:val="000B6B71"/>
    <w:rsid w:val="000F4558"/>
    <w:rsid w:val="0010199E"/>
    <w:rsid w:val="001765FE"/>
    <w:rsid w:val="0019561F"/>
    <w:rsid w:val="001B32D2"/>
    <w:rsid w:val="001D720B"/>
    <w:rsid w:val="00282819"/>
    <w:rsid w:val="00293B83"/>
    <w:rsid w:val="002A3621"/>
    <w:rsid w:val="002A434C"/>
    <w:rsid w:val="002B3890"/>
    <w:rsid w:val="002B7747"/>
    <w:rsid w:val="002C77B9"/>
    <w:rsid w:val="002F2E26"/>
    <w:rsid w:val="002F485A"/>
    <w:rsid w:val="003053D9"/>
    <w:rsid w:val="003856C9"/>
    <w:rsid w:val="00396369"/>
    <w:rsid w:val="003C63E1"/>
    <w:rsid w:val="003F4D31"/>
    <w:rsid w:val="0040691B"/>
    <w:rsid w:val="004126A8"/>
    <w:rsid w:val="0043426C"/>
    <w:rsid w:val="00441EB9"/>
    <w:rsid w:val="004464C7"/>
    <w:rsid w:val="00463463"/>
    <w:rsid w:val="00473EF8"/>
    <w:rsid w:val="004760E5"/>
    <w:rsid w:val="0048756A"/>
    <w:rsid w:val="00492593"/>
    <w:rsid w:val="004D22BB"/>
    <w:rsid w:val="005152F2"/>
    <w:rsid w:val="00534E4E"/>
    <w:rsid w:val="00545A9C"/>
    <w:rsid w:val="00551D35"/>
    <w:rsid w:val="00557019"/>
    <w:rsid w:val="005674AC"/>
    <w:rsid w:val="00576842"/>
    <w:rsid w:val="005A1E51"/>
    <w:rsid w:val="005A4B87"/>
    <w:rsid w:val="005A7E57"/>
    <w:rsid w:val="005E23AE"/>
    <w:rsid w:val="005E252C"/>
    <w:rsid w:val="00616FF4"/>
    <w:rsid w:val="006A3CE7"/>
    <w:rsid w:val="006C63F4"/>
    <w:rsid w:val="006D5AA4"/>
    <w:rsid w:val="00743379"/>
    <w:rsid w:val="007803B7"/>
    <w:rsid w:val="007B2F5C"/>
    <w:rsid w:val="007C5F05"/>
    <w:rsid w:val="00820227"/>
    <w:rsid w:val="00832043"/>
    <w:rsid w:val="00832F81"/>
    <w:rsid w:val="008C39B3"/>
    <w:rsid w:val="008C7CA2"/>
    <w:rsid w:val="008D3783"/>
    <w:rsid w:val="008F6337"/>
    <w:rsid w:val="00912DD4"/>
    <w:rsid w:val="009174B9"/>
    <w:rsid w:val="009650B5"/>
    <w:rsid w:val="00966CAA"/>
    <w:rsid w:val="009A3309"/>
    <w:rsid w:val="00A42F91"/>
    <w:rsid w:val="00AF1258"/>
    <w:rsid w:val="00B01E52"/>
    <w:rsid w:val="00B23CD8"/>
    <w:rsid w:val="00B550FC"/>
    <w:rsid w:val="00B70FE2"/>
    <w:rsid w:val="00B85871"/>
    <w:rsid w:val="00B93310"/>
    <w:rsid w:val="00BC1F18"/>
    <w:rsid w:val="00BD2E58"/>
    <w:rsid w:val="00BF6BAB"/>
    <w:rsid w:val="00C007A5"/>
    <w:rsid w:val="00C11AFE"/>
    <w:rsid w:val="00C4403A"/>
    <w:rsid w:val="00C465D0"/>
    <w:rsid w:val="00C57BF9"/>
    <w:rsid w:val="00CC4EA3"/>
    <w:rsid w:val="00CC56B1"/>
    <w:rsid w:val="00CD5276"/>
    <w:rsid w:val="00CE6306"/>
    <w:rsid w:val="00D11C4D"/>
    <w:rsid w:val="00D5067A"/>
    <w:rsid w:val="00D54775"/>
    <w:rsid w:val="00DC79BB"/>
    <w:rsid w:val="00E24F67"/>
    <w:rsid w:val="00E343C4"/>
    <w:rsid w:val="00E34D58"/>
    <w:rsid w:val="00E51CB8"/>
    <w:rsid w:val="00E62E61"/>
    <w:rsid w:val="00E941EF"/>
    <w:rsid w:val="00EB1C1B"/>
    <w:rsid w:val="00F06C8C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138F0"/>
  <w15:chartTrackingRefBased/>
  <w15:docId w15:val="{B803F696-D715-490E-9B1D-28BD6142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Times New Roman" w:cs="Times New Roman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sz w:val="44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after="0"/>
      <w:contextualSpacing/>
      <w:outlineLvl w:val="2"/>
    </w:pPr>
    <w:rPr>
      <w:szCs w:val="24"/>
    </w:rPr>
  </w:style>
  <w:style w:type="paragraph" w:styleId="Ttulo4">
    <w:name w:val="heading 4"/>
    <w:basedOn w:val="Normal"/>
    <w:link w:val="Ttulo4Car"/>
    <w:uiPriority w:val="9"/>
    <w:qFormat/>
    <w:pPr>
      <w:keepNext/>
      <w:keepLines/>
      <w:spacing w:before="400" w:after="0"/>
      <w:contextualSpacing/>
      <w:outlineLvl w:val="3"/>
    </w:pPr>
    <w:rPr>
      <w:b/>
      <w:caps/>
    </w:rPr>
  </w:style>
  <w:style w:type="paragraph" w:styleId="Ttulo5">
    <w:name w:val="heading 5"/>
    <w:basedOn w:val="Normal"/>
    <w:link w:val="Ttulo5Car"/>
    <w:uiPriority w:val="9"/>
    <w:qFormat/>
    <w:pPr>
      <w:keepNext/>
      <w:keepLines/>
      <w:spacing w:after="0"/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Gill Sans MT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Gill Sans MT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Gill Sans MT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Gill Sans MT"/>
      <w:b/>
      <w:caps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Gill Sans MT"/>
    </w:rPr>
  </w:style>
  <w:style w:type="paragraph" w:styleId="Sinespaciado">
    <w:name w:val="No Spacing"/>
    <w:uiPriority w:val="10"/>
    <w:qFormat/>
    <w:pPr>
      <w:spacing w:after="0" w:line="240" w:lineRule="auto"/>
    </w:pPr>
  </w:style>
  <w:style w:type="paragraph" w:customStyle="1" w:styleId="Elementogrfico">
    <w:name w:val="Elemento gráfico"/>
    <w:basedOn w:val="Normal"/>
    <w:uiPriority w:val="11"/>
    <w:qFormat/>
    <w:pPr>
      <w:spacing w:after="0" w:line="240" w:lineRule="auto"/>
    </w:pPr>
    <w:rPr>
      <w:position w:val="6"/>
    </w:rPr>
  </w:style>
  <w:style w:type="paragraph" w:styleId="Ttulo">
    <w:name w:val="Title"/>
    <w:basedOn w:val="Normal"/>
    <w:link w:val="TtuloCar"/>
    <w:uiPriority w:val="10"/>
    <w:pPr>
      <w:spacing w:after="0" w:line="240" w:lineRule="auto"/>
      <w:contextualSpacing/>
    </w:pPr>
    <w:rPr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Gill Sans MT"/>
      <w:kern w:val="28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160"/>
    </w:pPr>
    <w:rPr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39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o%20Ramirez\AppData\Roaming\Microsoft\Plantillas\Curr&#237;culum%20v&#237;tae%20creativo%20dise&#241;ado%20por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70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ekatl
Bernardo Ramírez
zavala</dc:creator>
  <cp:keywords/>
  <dc:description/>
  <cp:lastModifiedBy>PEREZ TERAN MIGUEL ANGEL</cp:lastModifiedBy>
  <cp:revision>16</cp:revision>
  <dcterms:created xsi:type="dcterms:W3CDTF">2017-05-09T01:02:00Z</dcterms:created>
  <dcterms:modified xsi:type="dcterms:W3CDTF">2020-01-31T19:35:00Z</dcterms:modified>
</cp:coreProperties>
</file>